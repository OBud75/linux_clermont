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71C9F" w14:textId="6F29849A" w:rsidR="002A0785" w:rsidRPr="00066896" w:rsidRDefault="002A0785" w:rsidP="00095F62">
      <w:pPr>
        <w:pStyle w:val="Titre1"/>
        <w:jc w:val="center"/>
      </w:pPr>
      <w:r w:rsidRPr="00066896">
        <w:t>1LADM</w:t>
      </w:r>
      <w:r w:rsidR="00095F62" w:rsidRPr="00066896">
        <w:t xml:space="preserve"> – Administration Linux</w:t>
      </w:r>
    </w:p>
    <w:p w14:paraId="329A8550" w14:textId="3CED25DE" w:rsidR="000E3289" w:rsidRPr="00066896" w:rsidRDefault="002A0785" w:rsidP="00095F62">
      <w:pPr>
        <w:pStyle w:val="Titre1"/>
        <w:jc w:val="center"/>
      </w:pPr>
      <w:r w:rsidRPr="00066896">
        <w:t>Introduction Linux</w:t>
      </w:r>
    </w:p>
    <w:p w14:paraId="5AF1758C" w14:textId="77777777" w:rsidR="005C0EF3" w:rsidRPr="00066896" w:rsidRDefault="005C0EF3" w:rsidP="00114852"/>
    <w:p w14:paraId="10E5B6D1" w14:textId="414A45DA" w:rsidR="002A0785" w:rsidRPr="00066896" w:rsidRDefault="002A0785" w:rsidP="00095F62">
      <w:pPr>
        <w:pStyle w:val="Titre2"/>
      </w:pPr>
      <w:r w:rsidRPr="00066896">
        <w:t>TP101 – Histoire de Unix</w:t>
      </w:r>
    </w:p>
    <w:p w14:paraId="1F3FF6CD" w14:textId="77777777" w:rsidR="00E6039D" w:rsidRPr="00066896" w:rsidRDefault="00E6039D" w:rsidP="00114852"/>
    <w:p w14:paraId="2F1965F2" w14:textId="741FE893" w:rsidR="00E6039D" w:rsidRDefault="00E6039D" w:rsidP="00F81023">
      <w:pPr>
        <w:pStyle w:val="Paragraphedeliste"/>
        <w:numPr>
          <w:ilvl w:val="0"/>
          <w:numId w:val="31"/>
        </w:numPr>
      </w:pPr>
      <w:r w:rsidRPr="00066896">
        <w:t>Qui est Ken Thompson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66896" w14:paraId="4BDEE6F6" w14:textId="77777777" w:rsidTr="00066896">
        <w:tc>
          <w:tcPr>
            <w:tcW w:w="9056" w:type="dxa"/>
          </w:tcPr>
          <w:p w14:paraId="44E5F747" w14:textId="77777777" w:rsidR="00066896" w:rsidRDefault="00066896" w:rsidP="00066896"/>
          <w:p w14:paraId="1611A874" w14:textId="77777777" w:rsidR="00066896" w:rsidRDefault="00066896" w:rsidP="00066896"/>
          <w:p w14:paraId="7C2FABCE" w14:textId="77777777" w:rsidR="00066896" w:rsidRDefault="00066896" w:rsidP="00066896"/>
        </w:tc>
      </w:tr>
    </w:tbl>
    <w:p w14:paraId="01122331" w14:textId="77777777" w:rsidR="00066896" w:rsidRPr="00066896" w:rsidRDefault="00066896" w:rsidP="00066896"/>
    <w:p w14:paraId="533E5365" w14:textId="70834625" w:rsidR="00066896" w:rsidRDefault="002A0785" w:rsidP="00066896">
      <w:pPr>
        <w:pStyle w:val="Paragraphedeliste"/>
        <w:numPr>
          <w:ilvl w:val="0"/>
          <w:numId w:val="31"/>
        </w:numPr>
      </w:pPr>
      <w:r w:rsidRPr="00066896">
        <w:t xml:space="preserve">Quelle est </w:t>
      </w:r>
      <w:r w:rsidR="00C23B92" w:rsidRPr="00066896">
        <w:t>le seul langage directement compréhensible</w:t>
      </w:r>
      <w:r w:rsidRPr="00066896">
        <w:t xml:space="preserve"> par un ordinateur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27D15CDE" w14:textId="77777777" w:rsidTr="00066896">
        <w:tc>
          <w:tcPr>
            <w:tcW w:w="9061" w:type="dxa"/>
          </w:tcPr>
          <w:p w14:paraId="0563115F" w14:textId="77777777" w:rsidR="00066896" w:rsidRDefault="00066896" w:rsidP="00066896">
            <w:pPr>
              <w:pStyle w:val="Paragraphedeliste"/>
              <w:ind w:left="0"/>
            </w:pPr>
          </w:p>
          <w:p w14:paraId="019F9E04" w14:textId="77777777" w:rsidR="00066896" w:rsidRDefault="00066896" w:rsidP="00066896">
            <w:pPr>
              <w:pStyle w:val="Paragraphedeliste"/>
              <w:ind w:left="0"/>
            </w:pPr>
          </w:p>
          <w:p w14:paraId="6FDA613D" w14:textId="77777777" w:rsidR="00066896" w:rsidRDefault="00066896" w:rsidP="00066896">
            <w:pPr>
              <w:pStyle w:val="Paragraphedeliste"/>
              <w:ind w:left="0"/>
            </w:pPr>
          </w:p>
        </w:tc>
      </w:tr>
    </w:tbl>
    <w:p w14:paraId="2C3E6C62" w14:textId="77777777" w:rsidR="00066896" w:rsidRPr="00066896" w:rsidRDefault="00066896" w:rsidP="00066896">
      <w:pPr>
        <w:pStyle w:val="Paragraphedeliste"/>
      </w:pPr>
    </w:p>
    <w:p w14:paraId="181B5AAD" w14:textId="49FB4944" w:rsidR="002A0785" w:rsidRDefault="002A0785" w:rsidP="00F81023">
      <w:pPr>
        <w:pStyle w:val="Paragraphedeliste"/>
        <w:numPr>
          <w:ilvl w:val="0"/>
          <w:numId w:val="31"/>
        </w:numPr>
      </w:pPr>
      <w:r w:rsidRPr="00066896">
        <w:t>Quel est de manière synthétique le rôle d’un système d’exploitation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7091745F" w14:textId="77777777" w:rsidTr="00FA190B">
        <w:tc>
          <w:tcPr>
            <w:tcW w:w="9061" w:type="dxa"/>
          </w:tcPr>
          <w:p w14:paraId="0717AE00" w14:textId="77777777" w:rsidR="00066896" w:rsidRDefault="00066896" w:rsidP="00FA190B">
            <w:pPr>
              <w:pStyle w:val="Paragraphedeliste"/>
              <w:ind w:left="0"/>
            </w:pPr>
          </w:p>
          <w:p w14:paraId="327AD88B" w14:textId="77777777" w:rsidR="00066896" w:rsidRDefault="00066896" w:rsidP="00FA190B">
            <w:pPr>
              <w:pStyle w:val="Paragraphedeliste"/>
              <w:ind w:left="0"/>
            </w:pPr>
          </w:p>
          <w:p w14:paraId="2DD21C39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5CA7DD15" w14:textId="77777777" w:rsidR="00066896" w:rsidRPr="00066896" w:rsidRDefault="00066896" w:rsidP="00066896"/>
    <w:p w14:paraId="78B30730" w14:textId="785F8351" w:rsidR="00E6039D" w:rsidRPr="00066896" w:rsidRDefault="00E6039D" w:rsidP="00F81023">
      <w:pPr>
        <w:pStyle w:val="Paragraphedeliste"/>
        <w:numPr>
          <w:ilvl w:val="0"/>
          <w:numId w:val="31"/>
        </w:numPr>
      </w:pPr>
      <w:r w:rsidRPr="00066896">
        <w:t xml:space="preserve">Que signifie </w:t>
      </w:r>
      <w:r w:rsidR="00F81023" w:rsidRPr="00066896">
        <w:t>multitâches</w:t>
      </w:r>
      <w:r w:rsidRPr="00066896">
        <w:t> :</w:t>
      </w:r>
    </w:p>
    <w:p w14:paraId="0DD464CF" w14:textId="39DEF888" w:rsidR="00E6039D" w:rsidRPr="00066896" w:rsidRDefault="00E6039D" w:rsidP="00F81023">
      <w:pPr>
        <w:pStyle w:val="Paragraphedeliste"/>
        <w:numPr>
          <w:ilvl w:val="0"/>
          <w:numId w:val="33"/>
        </w:numPr>
      </w:pPr>
      <w:r w:rsidRPr="00066896">
        <w:t xml:space="preserve">Un programme qui peut effectuer </w:t>
      </w:r>
      <w:proofErr w:type="spellStart"/>
      <w:r w:rsidRPr="00066896">
        <w:t>plusieur</w:t>
      </w:r>
      <w:proofErr w:type="spellEnd"/>
      <w:r w:rsidRPr="00066896">
        <w:t xml:space="preserve"> taches en même temps</w:t>
      </w:r>
    </w:p>
    <w:p w14:paraId="7980D027" w14:textId="3E008393" w:rsidR="00E6039D" w:rsidRPr="00066896" w:rsidRDefault="00E6039D" w:rsidP="00F81023">
      <w:pPr>
        <w:pStyle w:val="Paragraphedeliste"/>
        <w:numPr>
          <w:ilvl w:val="0"/>
          <w:numId w:val="33"/>
        </w:numPr>
      </w:pPr>
      <w:r w:rsidRPr="00066896">
        <w:t xml:space="preserve">Le système sait lancer plusieurs </w:t>
      </w:r>
      <w:proofErr w:type="spellStart"/>
      <w:r w:rsidRPr="00066896">
        <w:t>programmeles</w:t>
      </w:r>
      <w:proofErr w:type="spellEnd"/>
      <w:r w:rsidRPr="00066896">
        <w:t xml:space="preserve"> uns </w:t>
      </w:r>
      <w:proofErr w:type="spellStart"/>
      <w:r w:rsidRPr="00066896">
        <w:t>apres</w:t>
      </w:r>
      <w:proofErr w:type="spellEnd"/>
      <w:r w:rsidRPr="00066896">
        <w:t xml:space="preserve"> les autres</w:t>
      </w:r>
    </w:p>
    <w:p w14:paraId="6E93A7B9" w14:textId="36E5E4A2" w:rsidR="00E6039D" w:rsidRPr="00066896" w:rsidRDefault="00E6039D" w:rsidP="00F81023">
      <w:pPr>
        <w:pStyle w:val="Paragraphedeliste"/>
        <w:numPr>
          <w:ilvl w:val="0"/>
          <w:numId w:val="33"/>
        </w:numPr>
      </w:pPr>
      <w:r w:rsidRPr="00066896">
        <w:t>L’ordinateur sait faire plusieurs chose</w:t>
      </w:r>
      <w:r w:rsidR="00941BDA" w:rsidRPr="00066896">
        <w:t>s</w:t>
      </w:r>
    </w:p>
    <w:p w14:paraId="66134BB1" w14:textId="21E98D59" w:rsidR="00941BDA" w:rsidRPr="00066896" w:rsidRDefault="00941BDA" w:rsidP="00F81023">
      <w:pPr>
        <w:pStyle w:val="Paragraphedeliste"/>
        <w:numPr>
          <w:ilvl w:val="0"/>
          <w:numId w:val="33"/>
        </w:numPr>
      </w:pPr>
      <w:r w:rsidRPr="00066896">
        <w:t>L’OS sait exécuter plusieurs programmes simultanément</w:t>
      </w:r>
    </w:p>
    <w:p w14:paraId="13E274AE" w14:textId="0FFF4B93" w:rsidR="00941BDA" w:rsidRPr="00066896" w:rsidRDefault="00941BDA" w:rsidP="00F81023">
      <w:pPr>
        <w:pStyle w:val="Paragraphedeliste"/>
        <w:numPr>
          <w:ilvl w:val="0"/>
          <w:numId w:val="31"/>
        </w:numPr>
      </w:pPr>
      <w:r w:rsidRPr="00066896">
        <w:t xml:space="preserve">Dans </w:t>
      </w:r>
      <w:proofErr w:type="gramStart"/>
      <w:r w:rsidRPr="00066896">
        <w:t>un système multi-utilisateurs</w:t>
      </w:r>
      <w:proofErr w:type="gramEnd"/>
      <w:r w:rsidRPr="00066896">
        <w:t> :</w:t>
      </w:r>
    </w:p>
    <w:p w14:paraId="3E866930" w14:textId="06AD788D" w:rsidR="00941BDA" w:rsidRPr="00066896" w:rsidRDefault="00941BDA" w:rsidP="00F81023">
      <w:pPr>
        <w:pStyle w:val="Paragraphedeliste"/>
        <w:numPr>
          <w:ilvl w:val="0"/>
          <w:numId w:val="34"/>
        </w:numPr>
      </w:pPr>
      <w:r w:rsidRPr="00066896">
        <w:t xml:space="preserve">Plusieurs personnes peuvent se connecter en </w:t>
      </w:r>
      <w:proofErr w:type="spellStart"/>
      <w:r w:rsidRPr="00066896">
        <w:t>meme</w:t>
      </w:r>
      <w:proofErr w:type="spellEnd"/>
      <w:r w:rsidRPr="00066896">
        <w:t xml:space="preserve"> temps</w:t>
      </w:r>
    </w:p>
    <w:p w14:paraId="5219D331" w14:textId="25898275" w:rsidR="00941BDA" w:rsidRPr="00066896" w:rsidRDefault="00941BDA" w:rsidP="00F81023">
      <w:pPr>
        <w:pStyle w:val="Paragraphedeliste"/>
        <w:numPr>
          <w:ilvl w:val="0"/>
          <w:numId w:val="34"/>
        </w:numPr>
      </w:pPr>
      <w:r w:rsidRPr="00066896">
        <w:t xml:space="preserve">Les programmes </w:t>
      </w:r>
      <w:proofErr w:type="spellStart"/>
      <w:r w:rsidRPr="00066896">
        <w:t>programmes</w:t>
      </w:r>
      <w:proofErr w:type="spellEnd"/>
      <w:r w:rsidRPr="00066896">
        <w:t xml:space="preserve"> peuvent tourner sous </w:t>
      </w:r>
      <w:proofErr w:type="gramStart"/>
      <w:r w:rsidRPr="00066896">
        <w:t>des nom</w:t>
      </w:r>
      <w:proofErr w:type="gramEnd"/>
      <w:r w:rsidRPr="00066896">
        <w:t xml:space="preserve"> d’utilisateur </w:t>
      </w:r>
      <w:proofErr w:type="spellStart"/>
      <w:r w:rsidRPr="00066896">
        <w:t>differnts</w:t>
      </w:r>
      <w:proofErr w:type="spellEnd"/>
    </w:p>
    <w:p w14:paraId="71A3E487" w14:textId="431AE429" w:rsidR="00941BDA" w:rsidRDefault="00941BDA" w:rsidP="00F81023">
      <w:pPr>
        <w:pStyle w:val="Paragraphedeliste"/>
        <w:numPr>
          <w:ilvl w:val="0"/>
          <w:numId w:val="34"/>
        </w:numPr>
      </w:pPr>
      <w:r w:rsidRPr="00066896">
        <w:t>Un utilisateur doit être connecter pour utiliser un programme</w:t>
      </w:r>
    </w:p>
    <w:p w14:paraId="746121C4" w14:textId="77777777" w:rsidR="00066896" w:rsidRDefault="00066896" w:rsidP="00066896"/>
    <w:p w14:paraId="4B6D2B49" w14:textId="77777777" w:rsidR="00066896" w:rsidRDefault="00066896" w:rsidP="00066896"/>
    <w:p w14:paraId="608CE777" w14:textId="77777777" w:rsidR="00066896" w:rsidRDefault="00066896" w:rsidP="00066896"/>
    <w:p w14:paraId="31FF4ED7" w14:textId="77777777" w:rsidR="00066896" w:rsidRDefault="00066896" w:rsidP="00066896"/>
    <w:p w14:paraId="1A5A2983" w14:textId="77777777" w:rsidR="00066896" w:rsidRPr="00066896" w:rsidRDefault="00066896" w:rsidP="00066896"/>
    <w:p w14:paraId="11C9872E" w14:textId="23BA5936" w:rsidR="00941BDA" w:rsidRDefault="00941BDA" w:rsidP="00F81023">
      <w:pPr>
        <w:pStyle w:val="Paragraphedeliste"/>
        <w:numPr>
          <w:ilvl w:val="0"/>
          <w:numId w:val="31"/>
        </w:numPr>
      </w:pPr>
      <w:r w:rsidRPr="00066896">
        <w:lastRenderedPageBreak/>
        <w:t>Qu’</w:t>
      </w:r>
      <w:proofErr w:type="spellStart"/>
      <w:r w:rsidRPr="00066896">
        <w:t>est ce</w:t>
      </w:r>
      <w:proofErr w:type="spellEnd"/>
      <w:r w:rsidRPr="00066896">
        <w:t xml:space="preserve"> qu’un noyau Unix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53F0E6C5" w14:textId="77777777" w:rsidTr="00FA190B">
        <w:tc>
          <w:tcPr>
            <w:tcW w:w="9061" w:type="dxa"/>
          </w:tcPr>
          <w:p w14:paraId="1FC67DFA" w14:textId="77777777" w:rsidR="00066896" w:rsidRDefault="00066896" w:rsidP="00FA190B">
            <w:pPr>
              <w:pStyle w:val="Paragraphedeliste"/>
              <w:ind w:left="0"/>
            </w:pPr>
          </w:p>
          <w:p w14:paraId="1CDBA189" w14:textId="77777777" w:rsidR="00066896" w:rsidRDefault="00066896" w:rsidP="00FA190B">
            <w:pPr>
              <w:pStyle w:val="Paragraphedeliste"/>
              <w:ind w:left="0"/>
            </w:pPr>
          </w:p>
          <w:p w14:paraId="30D0C3B6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4CDEE00E" w14:textId="77777777" w:rsidR="00066896" w:rsidRPr="00066896" w:rsidRDefault="00066896" w:rsidP="00066896"/>
    <w:p w14:paraId="49862687" w14:textId="352803F0" w:rsidR="00941BDA" w:rsidRDefault="00941BDA" w:rsidP="00F81023">
      <w:pPr>
        <w:pStyle w:val="Paragraphedeliste"/>
        <w:numPr>
          <w:ilvl w:val="0"/>
          <w:numId w:val="31"/>
        </w:numPr>
      </w:pPr>
      <w:r w:rsidRPr="00066896">
        <w:t>A quoi servent les appels système d’un noyau Unix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7451027E" w14:textId="77777777" w:rsidTr="00FA190B">
        <w:tc>
          <w:tcPr>
            <w:tcW w:w="9061" w:type="dxa"/>
          </w:tcPr>
          <w:p w14:paraId="05D547C4" w14:textId="77777777" w:rsidR="00066896" w:rsidRDefault="00066896" w:rsidP="00FA190B">
            <w:pPr>
              <w:pStyle w:val="Paragraphedeliste"/>
              <w:ind w:left="0"/>
            </w:pPr>
          </w:p>
          <w:p w14:paraId="622EE745" w14:textId="77777777" w:rsidR="00066896" w:rsidRDefault="00066896" w:rsidP="00FA190B">
            <w:pPr>
              <w:pStyle w:val="Paragraphedeliste"/>
              <w:ind w:left="0"/>
            </w:pPr>
          </w:p>
          <w:p w14:paraId="3C6B1D54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22BAFBDB" w14:textId="77777777" w:rsidR="00066896" w:rsidRPr="00066896" w:rsidRDefault="00066896" w:rsidP="00066896"/>
    <w:p w14:paraId="64476BC4" w14:textId="67B64C1B" w:rsidR="00DF327A" w:rsidRDefault="00DF327A" w:rsidP="00F81023">
      <w:pPr>
        <w:pStyle w:val="Paragraphedeliste"/>
        <w:numPr>
          <w:ilvl w:val="0"/>
          <w:numId w:val="31"/>
        </w:numPr>
      </w:pPr>
      <w:r w:rsidRPr="00066896">
        <w:t>Comment la gestion des entrées et sorties permet-elle d’accéder aux périphéries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7445CDDD" w14:textId="77777777" w:rsidTr="00FA190B">
        <w:tc>
          <w:tcPr>
            <w:tcW w:w="9061" w:type="dxa"/>
          </w:tcPr>
          <w:p w14:paraId="3F96C56D" w14:textId="77777777" w:rsidR="00066896" w:rsidRDefault="00066896" w:rsidP="00FA190B">
            <w:pPr>
              <w:pStyle w:val="Paragraphedeliste"/>
              <w:ind w:left="0"/>
            </w:pPr>
          </w:p>
          <w:p w14:paraId="1620B4C0" w14:textId="77777777" w:rsidR="00066896" w:rsidRDefault="00066896" w:rsidP="00FA190B">
            <w:pPr>
              <w:pStyle w:val="Paragraphedeliste"/>
              <w:ind w:left="0"/>
            </w:pPr>
          </w:p>
          <w:p w14:paraId="7FC2EE88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6EABD6A4" w14:textId="77777777" w:rsidR="00066896" w:rsidRPr="00066896" w:rsidRDefault="00066896" w:rsidP="00066896"/>
    <w:p w14:paraId="53DDB2A8" w14:textId="23EC586E" w:rsidR="00C23B92" w:rsidRDefault="00C23B92" w:rsidP="00F81023">
      <w:pPr>
        <w:pStyle w:val="Paragraphedeliste"/>
        <w:numPr>
          <w:ilvl w:val="0"/>
          <w:numId w:val="31"/>
        </w:numPr>
      </w:pPr>
      <w:r w:rsidRPr="00066896">
        <w:t>Comment UNIX a-t-il influencé d'autres systèmes d'exploitation 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0927C295" w14:textId="77777777" w:rsidTr="00FA190B">
        <w:tc>
          <w:tcPr>
            <w:tcW w:w="9061" w:type="dxa"/>
          </w:tcPr>
          <w:p w14:paraId="4BA057D3" w14:textId="77777777" w:rsidR="00066896" w:rsidRDefault="00066896" w:rsidP="00FA190B">
            <w:pPr>
              <w:pStyle w:val="Paragraphedeliste"/>
              <w:ind w:left="0"/>
            </w:pPr>
          </w:p>
          <w:p w14:paraId="61560A0C" w14:textId="77777777" w:rsidR="00066896" w:rsidRDefault="00066896" w:rsidP="00FA190B">
            <w:pPr>
              <w:pStyle w:val="Paragraphedeliste"/>
              <w:ind w:left="0"/>
            </w:pPr>
          </w:p>
          <w:p w14:paraId="3CCC6ABE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1A7E1C85" w14:textId="77777777" w:rsidR="00066896" w:rsidRPr="00066896" w:rsidRDefault="00066896" w:rsidP="00066896"/>
    <w:p w14:paraId="530B4604" w14:textId="19A82FFC" w:rsidR="00E6039D" w:rsidRDefault="00E6039D" w:rsidP="00F81023">
      <w:pPr>
        <w:pStyle w:val="Paragraphedeliste"/>
        <w:numPr>
          <w:ilvl w:val="0"/>
          <w:numId w:val="31"/>
        </w:numPr>
      </w:pPr>
      <w:r w:rsidRPr="00066896">
        <w:t xml:space="preserve">Citez au moins 2 personnes ayant contribué </w:t>
      </w:r>
      <w:proofErr w:type="spellStart"/>
      <w:proofErr w:type="gramStart"/>
      <w:r w:rsidRPr="00066896">
        <w:t>a</w:t>
      </w:r>
      <w:proofErr w:type="spellEnd"/>
      <w:proofErr w:type="gramEnd"/>
      <w:r w:rsidRPr="00066896">
        <w:t xml:space="preserve"> la création d’UNIX.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3DF60C83" w14:textId="77777777" w:rsidTr="00FA190B">
        <w:tc>
          <w:tcPr>
            <w:tcW w:w="9061" w:type="dxa"/>
          </w:tcPr>
          <w:p w14:paraId="61708552" w14:textId="77777777" w:rsidR="00066896" w:rsidRDefault="00066896" w:rsidP="00FA190B">
            <w:pPr>
              <w:pStyle w:val="Paragraphedeliste"/>
              <w:ind w:left="0"/>
            </w:pPr>
          </w:p>
          <w:p w14:paraId="34B787A9" w14:textId="77777777" w:rsidR="00066896" w:rsidRDefault="00066896" w:rsidP="00FA190B">
            <w:pPr>
              <w:pStyle w:val="Paragraphedeliste"/>
              <w:ind w:left="0"/>
            </w:pPr>
          </w:p>
          <w:p w14:paraId="7FDC354F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7507EA12" w14:textId="77777777" w:rsidR="00066896" w:rsidRPr="00066896" w:rsidRDefault="00066896" w:rsidP="00066896"/>
    <w:p w14:paraId="7289E137" w14:textId="2DBCF071" w:rsidR="00E6039D" w:rsidRDefault="00E6039D" w:rsidP="00F81023">
      <w:pPr>
        <w:pStyle w:val="Paragraphedeliste"/>
        <w:numPr>
          <w:ilvl w:val="0"/>
          <w:numId w:val="31"/>
        </w:numPr>
      </w:pPr>
      <w:r w:rsidRPr="00066896">
        <w:t>Qu’est-ce que UNIX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5ECD2922" w14:textId="77777777" w:rsidTr="00FA190B">
        <w:tc>
          <w:tcPr>
            <w:tcW w:w="9061" w:type="dxa"/>
          </w:tcPr>
          <w:p w14:paraId="5A9C04B0" w14:textId="77777777" w:rsidR="00066896" w:rsidRDefault="00066896" w:rsidP="00FA190B">
            <w:pPr>
              <w:pStyle w:val="Paragraphedeliste"/>
              <w:ind w:left="0"/>
            </w:pPr>
          </w:p>
          <w:p w14:paraId="2E6CA9A8" w14:textId="77777777" w:rsidR="00066896" w:rsidRDefault="00066896" w:rsidP="00FA190B">
            <w:pPr>
              <w:pStyle w:val="Paragraphedeliste"/>
              <w:ind w:left="0"/>
            </w:pPr>
          </w:p>
          <w:p w14:paraId="19B56415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0A3FDCBD" w14:textId="77777777" w:rsidR="00066896" w:rsidRPr="00066896" w:rsidRDefault="00066896" w:rsidP="00066896"/>
    <w:p w14:paraId="28350736" w14:textId="328E9A87" w:rsidR="00E6039D" w:rsidRPr="00066896" w:rsidRDefault="00E6039D" w:rsidP="00F81023">
      <w:pPr>
        <w:pStyle w:val="Paragraphedeliste"/>
        <w:numPr>
          <w:ilvl w:val="0"/>
          <w:numId w:val="31"/>
        </w:numPr>
      </w:pPr>
      <w:r w:rsidRPr="00066896">
        <w:t xml:space="preserve">Quel Système d’exploitation est </w:t>
      </w:r>
      <w:proofErr w:type="spellStart"/>
      <w:proofErr w:type="gramStart"/>
      <w:r w:rsidRPr="00066896">
        <w:t>a</w:t>
      </w:r>
      <w:proofErr w:type="spellEnd"/>
      <w:proofErr w:type="gramEnd"/>
      <w:r w:rsidRPr="00066896">
        <w:t xml:space="preserve"> l’origine de UNIX</w:t>
      </w:r>
      <w:r w:rsidR="00941BDA" w:rsidRPr="00066896">
        <w:t xml:space="preserve"> ? En</w:t>
      </w:r>
      <w:r w:rsidRPr="00066896">
        <w:t xml:space="preserve"> quel année ?</w:t>
      </w:r>
    </w:p>
    <w:p w14:paraId="68186B41" w14:textId="77777777" w:rsidR="00F81023" w:rsidRPr="00066896" w:rsidRDefault="00E6039D" w:rsidP="00F81023">
      <w:pPr>
        <w:pStyle w:val="Paragraphedeliste"/>
        <w:numPr>
          <w:ilvl w:val="0"/>
          <w:numId w:val="35"/>
        </w:numPr>
      </w:pPr>
      <w:r w:rsidRPr="00066896">
        <w:t>Ultrix</w:t>
      </w:r>
    </w:p>
    <w:p w14:paraId="29881BD1" w14:textId="77777777" w:rsidR="00F81023" w:rsidRPr="00066896" w:rsidRDefault="00E6039D" w:rsidP="00F81023">
      <w:pPr>
        <w:pStyle w:val="Paragraphedeliste"/>
        <w:numPr>
          <w:ilvl w:val="0"/>
          <w:numId w:val="35"/>
        </w:numPr>
      </w:pPr>
      <w:proofErr w:type="spellStart"/>
      <w:r w:rsidRPr="00066896">
        <w:t>Minix</w:t>
      </w:r>
      <w:proofErr w:type="spellEnd"/>
    </w:p>
    <w:p w14:paraId="6A00D102" w14:textId="77777777" w:rsidR="00F81023" w:rsidRPr="00066896" w:rsidRDefault="00E6039D" w:rsidP="00F81023">
      <w:pPr>
        <w:pStyle w:val="Paragraphedeliste"/>
        <w:numPr>
          <w:ilvl w:val="0"/>
          <w:numId w:val="35"/>
        </w:numPr>
      </w:pPr>
      <w:proofErr w:type="spellStart"/>
      <w:r w:rsidRPr="00066896">
        <w:t>Multics</w:t>
      </w:r>
      <w:proofErr w:type="spellEnd"/>
    </w:p>
    <w:p w14:paraId="1460016D" w14:textId="4422115C" w:rsidR="00E6039D" w:rsidRDefault="00E6039D" w:rsidP="00F81023">
      <w:pPr>
        <w:pStyle w:val="Paragraphedeliste"/>
        <w:numPr>
          <w:ilvl w:val="0"/>
          <w:numId w:val="35"/>
        </w:numPr>
      </w:pPr>
      <w:r w:rsidRPr="00066896">
        <w:t>Xenix</w:t>
      </w:r>
    </w:p>
    <w:p w14:paraId="1CC8B557" w14:textId="77777777" w:rsidR="00066896" w:rsidRDefault="00066896" w:rsidP="00066896"/>
    <w:p w14:paraId="2C5A5838" w14:textId="77777777" w:rsidR="00066896" w:rsidRPr="00066896" w:rsidRDefault="00066896" w:rsidP="00066896"/>
    <w:p w14:paraId="3A1F04E3" w14:textId="1FE15A62" w:rsidR="00E6039D" w:rsidRDefault="00941BDA" w:rsidP="00F81023">
      <w:pPr>
        <w:pStyle w:val="Paragraphedeliste"/>
        <w:numPr>
          <w:ilvl w:val="0"/>
          <w:numId w:val="31"/>
        </w:numPr>
      </w:pPr>
      <w:r w:rsidRPr="00066896">
        <w:lastRenderedPageBreak/>
        <w:t xml:space="preserve">Sur quel machine Unix est </w:t>
      </w:r>
      <w:proofErr w:type="spellStart"/>
      <w:r w:rsidR="00066896">
        <w:t>t</w:t>
      </w:r>
      <w:r w:rsidR="00066896" w:rsidRPr="00066896">
        <w:t>-il</w:t>
      </w:r>
      <w:proofErr w:type="spellEnd"/>
      <w:r w:rsidRPr="00066896">
        <w:t xml:space="preserve"> </w:t>
      </w:r>
      <w:r w:rsidR="00066896" w:rsidRPr="00066896">
        <w:t>apparut</w:t>
      </w:r>
      <w:r w:rsidRPr="00066896">
        <w:t xml:space="preserve"> en 1</w:t>
      </w:r>
      <w:r w:rsidRPr="00066896">
        <w:rPr>
          <w:vertAlign w:val="superscript"/>
        </w:rPr>
        <w:t>er </w:t>
      </w:r>
      <w:r w:rsidRPr="00066896">
        <w:t>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4FA40041" w14:textId="77777777" w:rsidTr="00FA190B">
        <w:tc>
          <w:tcPr>
            <w:tcW w:w="9061" w:type="dxa"/>
          </w:tcPr>
          <w:p w14:paraId="49ABF379" w14:textId="77777777" w:rsidR="00066896" w:rsidRDefault="00066896" w:rsidP="00FA190B">
            <w:pPr>
              <w:pStyle w:val="Paragraphedeliste"/>
              <w:ind w:left="0"/>
            </w:pPr>
          </w:p>
          <w:p w14:paraId="64A84B90" w14:textId="77777777" w:rsidR="00066896" w:rsidRDefault="00066896" w:rsidP="00FA190B">
            <w:pPr>
              <w:pStyle w:val="Paragraphedeliste"/>
              <w:ind w:left="0"/>
            </w:pPr>
          </w:p>
          <w:p w14:paraId="2767AEA7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18CAF9DF" w14:textId="77777777" w:rsidR="00066896" w:rsidRPr="00066896" w:rsidRDefault="00066896" w:rsidP="00066896"/>
    <w:p w14:paraId="17622D19" w14:textId="5D4B13A3" w:rsidR="00DF327A" w:rsidRPr="00066896" w:rsidRDefault="00DF327A" w:rsidP="00F81023">
      <w:pPr>
        <w:pStyle w:val="Paragraphedeliste"/>
        <w:numPr>
          <w:ilvl w:val="0"/>
          <w:numId w:val="31"/>
        </w:numPr>
      </w:pPr>
      <w:r w:rsidRPr="00066896">
        <w:t xml:space="preserve">Pourquoi </w:t>
      </w:r>
      <w:r w:rsidR="00066896" w:rsidRPr="00066896">
        <w:t>dit-on</w:t>
      </w:r>
      <w:r w:rsidRPr="00066896">
        <w:t xml:space="preserve"> </w:t>
      </w:r>
      <w:r w:rsidR="00066896" w:rsidRPr="00066896">
        <w:t>qu’Unix</w:t>
      </w:r>
      <w:r w:rsidRPr="00066896">
        <w:t xml:space="preserve"> est portable ?</w:t>
      </w:r>
    </w:p>
    <w:p w14:paraId="1CA8E789" w14:textId="01C92805" w:rsidR="00DF327A" w:rsidRPr="00066896" w:rsidRDefault="00DF327A" w:rsidP="00F81023">
      <w:pPr>
        <w:pStyle w:val="Paragraphedeliste"/>
        <w:numPr>
          <w:ilvl w:val="0"/>
          <w:numId w:val="36"/>
        </w:numPr>
      </w:pPr>
      <w:r w:rsidRPr="00066896">
        <w:t>Son code sources et de petite taille</w:t>
      </w:r>
    </w:p>
    <w:p w14:paraId="3073D330" w14:textId="5555DFE1" w:rsidR="00DF327A" w:rsidRPr="00066896" w:rsidRDefault="00DF327A" w:rsidP="00F81023">
      <w:pPr>
        <w:pStyle w:val="Paragraphedeliste"/>
        <w:numPr>
          <w:ilvl w:val="0"/>
          <w:numId w:val="36"/>
        </w:numPr>
      </w:pPr>
      <w:r w:rsidRPr="00066896">
        <w:t xml:space="preserve">Le système fonctionne sur </w:t>
      </w:r>
      <w:proofErr w:type="gramStart"/>
      <w:r w:rsidRPr="00066896">
        <w:t>des ordinateur portables</w:t>
      </w:r>
      <w:proofErr w:type="gramEnd"/>
    </w:p>
    <w:p w14:paraId="2D632F44" w14:textId="4C6FEDAB" w:rsidR="00DF327A" w:rsidRPr="00066896" w:rsidRDefault="00DF327A" w:rsidP="00F81023">
      <w:pPr>
        <w:pStyle w:val="Paragraphedeliste"/>
        <w:numPr>
          <w:ilvl w:val="0"/>
          <w:numId w:val="36"/>
        </w:numPr>
      </w:pPr>
      <w:r w:rsidRPr="00066896">
        <w:t xml:space="preserve">Son code sources et </w:t>
      </w:r>
      <w:proofErr w:type="spellStart"/>
      <w:r w:rsidRPr="00066896">
        <w:t>majoriterement</w:t>
      </w:r>
      <w:proofErr w:type="spellEnd"/>
      <w:r w:rsidRPr="00066896">
        <w:t xml:space="preserve"> </w:t>
      </w:r>
      <w:proofErr w:type="spellStart"/>
      <w:r w:rsidRPr="00066896">
        <w:t>ecrit</w:t>
      </w:r>
      <w:proofErr w:type="spellEnd"/>
      <w:r w:rsidRPr="00066896">
        <w:t xml:space="preserve"> en C</w:t>
      </w:r>
    </w:p>
    <w:p w14:paraId="271597E0" w14:textId="2495D48C" w:rsidR="00DF327A" w:rsidRPr="00066896" w:rsidRDefault="00DF327A" w:rsidP="00F81023">
      <w:pPr>
        <w:pStyle w:val="Paragraphedeliste"/>
        <w:numPr>
          <w:ilvl w:val="0"/>
          <w:numId w:val="36"/>
        </w:numPr>
      </w:pPr>
      <w:r w:rsidRPr="00066896">
        <w:t>Unix n’est pas portable</w:t>
      </w:r>
    </w:p>
    <w:p w14:paraId="799C1B8C" w14:textId="72514FD1" w:rsidR="00DF327A" w:rsidRDefault="00DF327A" w:rsidP="00F81023">
      <w:pPr>
        <w:pStyle w:val="Paragraphedeliste"/>
        <w:numPr>
          <w:ilvl w:val="0"/>
          <w:numId w:val="31"/>
        </w:numPr>
      </w:pPr>
      <w:r w:rsidRPr="00066896">
        <w:t>Que signifie le sigle BSD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028BEB1D" w14:textId="77777777" w:rsidTr="00FA190B">
        <w:tc>
          <w:tcPr>
            <w:tcW w:w="9061" w:type="dxa"/>
          </w:tcPr>
          <w:p w14:paraId="6F1D83EA" w14:textId="77777777" w:rsidR="00066896" w:rsidRDefault="00066896" w:rsidP="00FA190B">
            <w:pPr>
              <w:pStyle w:val="Paragraphedeliste"/>
              <w:ind w:left="0"/>
            </w:pPr>
          </w:p>
          <w:p w14:paraId="5A5AA6DC" w14:textId="77777777" w:rsidR="00066896" w:rsidRDefault="00066896" w:rsidP="00FA190B">
            <w:pPr>
              <w:pStyle w:val="Paragraphedeliste"/>
              <w:ind w:left="0"/>
            </w:pPr>
          </w:p>
          <w:p w14:paraId="62C033B1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6795596A" w14:textId="77777777" w:rsidR="00066896" w:rsidRPr="00066896" w:rsidRDefault="00066896" w:rsidP="00066896"/>
    <w:p w14:paraId="4DC97345" w14:textId="58338A44" w:rsidR="00DF327A" w:rsidRDefault="00DF327A" w:rsidP="00F81023">
      <w:pPr>
        <w:pStyle w:val="Paragraphedeliste"/>
        <w:numPr>
          <w:ilvl w:val="0"/>
          <w:numId w:val="31"/>
        </w:numPr>
      </w:pPr>
      <w:r w:rsidRPr="00066896">
        <w:t xml:space="preserve">Quelle est l’entreprise étant </w:t>
      </w:r>
      <w:proofErr w:type="spellStart"/>
      <w:r w:rsidRPr="00066896">
        <w:t>a</w:t>
      </w:r>
      <w:proofErr w:type="spellEnd"/>
      <w:r w:rsidRPr="00066896">
        <w:t xml:space="preserve"> l’origine de </w:t>
      </w:r>
      <w:proofErr w:type="spellStart"/>
      <w:r w:rsidRPr="00066896">
        <w:t>unix</w:t>
      </w:r>
      <w:proofErr w:type="spellEnd"/>
      <w:proofErr w:type="gramStart"/>
      <w:r w:rsidRPr="00066896">
        <w:t> ?(</w:t>
      </w:r>
      <w:proofErr w:type="gramEnd"/>
      <w:r w:rsidRPr="00066896">
        <w:t>la 1ere qui l’a écrit)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250BC25C" w14:textId="77777777" w:rsidTr="00FA190B">
        <w:tc>
          <w:tcPr>
            <w:tcW w:w="9061" w:type="dxa"/>
          </w:tcPr>
          <w:p w14:paraId="3C3E58D7" w14:textId="77777777" w:rsidR="00066896" w:rsidRDefault="00066896" w:rsidP="00FA190B">
            <w:pPr>
              <w:pStyle w:val="Paragraphedeliste"/>
              <w:ind w:left="0"/>
            </w:pPr>
          </w:p>
          <w:p w14:paraId="3EE31496" w14:textId="77777777" w:rsidR="00066896" w:rsidRDefault="00066896" w:rsidP="00FA190B">
            <w:pPr>
              <w:pStyle w:val="Paragraphedeliste"/>
              <w:ind w:left="0"/>
            </w:pPr>
          </w:p>
          <w:p w14:paraId="28998839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1BC28859" w14:textId="77777777" w:rsidR="00066896" w:rsidRPr="00066896" w:rsidRDefault="00066896" w:rsidP="00066896"/>
    <w:p w14:paraId="03F9CED7" w14:textId="73852442" w:rsidR="00DF327A" w:rsidRDefault="00DF327A" w:rsidP="00F81023">
      <w:pPr>
        <w:pStyle w:val="Paragraphedeliste"/>
        <w:numPr>
          <w:ilvl w:val="0"/>
          <w:numId w:val="31"/>
        </w:numPr>
      </w:pPr>
      <w:r w:rsidRPr="00066896">
        <w:t xml:space="preserve">Quels sont </w:t>
      </w:r>
      <w:r w:rsidR="00244A6E" w:rsidRPr="00066896">
        <w:t>les 2 principaux standards Unix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13779A87" w14:textId="77777777" w:rsidTr="00FA190B">
        <w:tc>
          <w:tcPr>
            <w:tcW w:w="9061" w:type="dxa"/>
          </w:tcPr>
          <w:p w14:paraId="4FC69714" w14:textId="77777777" w:rsidR="00066896" w:rsidRDefault="00066896" w:rsidP="00FA190B">
            <w:pPr>
              <w:pStyle w:val="Paragraphedeliste"/>
              <w:ind w:left="0"/>
            </w:pPr>
          </w:p>
          <w:p w14:paraId="109ECBC9" w14:textId="77777777" w:rsidR="00066896" w:rsidRDefault="00066896" w:rsidP="00FA190B">
            <w:pPr>
              <w:pStyle w:val="Paragraphedeliste"/>
              <w:ind w:left="0"/>
            </w:pPr>
          </w:p>
          <w:p w14:paraId="36FC989D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652741AA" w14:textId="77777777" w:rsidR="00066896" w:rsidRPr="00066896" w:rsidRDefault="00066896" w:rsidP="00066896"/>
    <w:p w14:paraId="0FC7CED3" w14:textId="3658B23E" w:rsidR="00244A6E" w:rsidRDefault="00244A6E" w:rsidP="00F81023">
      <w:pPr>
        <w:pStyle w:val="Paragraphedeliste"/>
        <w:numPr>
          <w:ilvl w:val="0"/>
          <w:numId w:val="31"/>
        </w:numPr>
      </w:pPr>
      <w:r w:rsidRPr="00066896">
        <w:t xml:space="preserve">Citez 3 Unix </w:t>
      </w:r>
      <w:proofErr w:type="spellStart"/>
      <w:r w:rsidRPr="00066896">
        <w:t>proprietaires</w:t>
      </w:r>
      <w:proofErr w:type="spellEnd"/>
      <w:r w:rsidRPr="00066896">
        <w:t>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4056D921" w14:textId="77777777" w:rsidTr="00FA190B">
        <w:tc>
          <w:tcPr>
            <w:tcW w:w="9061" w:type="dxa"/>
          </w:tcPr>
          <w:p w14:paraId="69171548" w14:textId="77777777" w:rsidR="00066896" w:rsidRDefault="00066896" w:rsidP="00FA190B">
            <w:pPr>
              <w:pStyle w:val="Paragraphedeliste"/>
              <w:ind w:left="0"/>
            </w:pPr>
          </w:p>
          <w:p w14:paraId="359854BB" w14:textId="77777777" w:rsidR="00066896" w:rsidRDefault="00066896" w:rsidP="00FA190B">
            <w:pPr>
              <w:pStyle w:val="Paragraphedeliste"/>
              <w:ind w:left="0"/>
            </w:pPr>
          </w:p>
          <w:p w14:paraId="2FF76127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53C60E58" w14:textId="77777777" w:rsidR="00066896" w:rsidRPr="00066896" w:rsidRDefault="00066896" w:rsidP="00066896"/>
    <w:p w14:paraId="5823A786" w14:textId="7DED64B4" w:rsidR="00244A6E" w:rsidRDefault="00244A6E" w:rsidP="00F81023">
      <w:pPr>
        <w:pStyle w:val="Paragraphedeliste"/>
        <w:numPr>
          <w:ilvl w:val="0"/>
          <w:numId w:val="31"/>
        </w:numPr>
      </w:pPr>
      <w:r w:rsidRPr="00066896">
        <w:t>Quels a été le 1</w:t>
      </w:r>
      <w:r w:rsidRPr="00066896">
        <w:rPr>
          <w:vertAlign w:val="superscript"/>
        </w:rPr>
        <w:t>er</w:t>
      </w:r>
      <w:r w:rsidRPr="00066896">
        <w:t xml:space="preserve"> Unix à fonctionner sur PC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3C5BFAB7" w14:textId="77777777" w:rsidTr="00FA190B">
        <w:tc>
          <w:tcPr>
            <w:tcW w:w="9061" w:type="dxa"/>
          </w:tcPr>
          <w:p w14:paraId="6EEC844C" w14:textId="77777777" w:rsidR="00066896" w:rsidRDefault="00066896" w:rsidP="00FA190B">
            <w:pPr>
              <w:pStyle w:val="Paragraphedeliste"/>
              <w:ind w:left="0"/>
            </w:pPr>
          </w:p>
          <w:p w14:paraId="029C5292" w14:textId="77777777" w:rsidR="00066896" w:rsidRDefault="00066896" w:rsidP="00FA190B">
            <w:pPr>
              <w:pStyle w:val="Paragraphedeliste"/>
              <w:ind w:left="0"/>
            </w:pPr>
          </w:p>
          <w:p w14:paraId="4218615D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1CB7E75F" w14:textId="77777777" w:rsidR="00066896" w:rsidRDefault="00066896" w:rsidP="00066896"/>
    <w:p w14:paraId="5A701402" w14:textId="77777777" w:rsidR="00066896" w:rsidRDefault="00066896" w:rsidP="00066896"/>
    <w:p w14:paraId="12FA2431" w14:textId="77777777" w:rsidR="00066896" w:rsidRPr="00066896" w:rsidRDefault="00066896" w:rsidP="00066896"/>
    <w:p w14:paraId="49228114" w14:textId="03015999" w:rsidR="00244A6E" w:rsidRDefault="00244A6E" w:rsidP="00F81023">
      <w:pPr>
        <w:pStyle w:val="Paragraphedeliste"/>
        <w:numPr>
          <w:ilvl w:val="0"/>
          <w:numId w:val="31"/>
        </w:numPr>
      </w:pPr>
      <w:r w:rsidRPr="00066896">
        <w:lastRenderedPageBreak/>
        <w:t>Qui est The Open Group et quel a été son rôle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721D54D2" w14:textId="77777777" w:rsidTr="00FA190B">
        <w:tc>
          <w:tcPr>
            <w:tcW w:w="9061" w:type="dxa"/>
          </w:tcPr>
          <w:p w14:paraId="13FAF788" w14:textId="77777777" w:rsidR="00066896" w:rsidRDefault="00066896" w:rsidP="00FA190B">
            <w:pPr>
              <w:pStyle w:val="Paragraphedeliste"/>
              <w:ind w:left="0"/>
            </w:pPr>
          </w:p>
          <w:p w14:paraId="1DF6D714" w14:textId="77777777" w:rsidR="00066896" w:rsidRDefault="00066896" w:rsidP="00FA190B">
            <w:pPr>
              <w:pStyle w:val="Paragraphedeliste"/>
              <w:ind w:left="0"/>
            </w:pPr>
          </w:p>
          <w:p w14:paraId="21A5D65C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4210942E" w14:textId="77777777" w:rsidR="00066896" w:rsidRPr="00066896" w:rsidRDefault="00066896" w:rsidP="00066896"/>
    <w:p w14:paraId="2D0A9E96" w14:textId="7AEC864F" w:rsidR="00244A6E" w:rsidRDefault="00963171" w:rsidP="00F81023">
      <w:pPr>
        <w:pStyle w:val="Paragraphedeliste"/>
        <w:numPr>
          <w:ilvl w:val="0"/>
          <w:numId w:val="31"/>
        </w:numPr>
      </w:pPr>
      <w:r w:rsidRPr="00066896">
        <w:t>Unix est</w:t>
      </w:r>
      <w:r w:rsidR="00244A6E" w:rsidRPr="00066896">
        <w:t>-il un standard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12E983FB" w14:textId="77777777" w:rsidTr="00FA190B">
        <w:tc>
          <w:tcPr>
            <w:tcW w:w="9061" w:type="dxa"/>
          </w:tcPr>
          <w:p w14:paraId="407197BE" w14:textId="77777777" w:rsidR="00066896" w:rsidRDefault="00066896" w:rsidP="00FA190B">
            <w:pPr>
              <w:pStyle w:val="Paragraphedeliste"/>
              <w:ind w:left="0"/>
            </w:pPr>
          </w:p>
          <w:p w14:paraId="60D73D39" w14:textId="77777777" w:rsidR="00066896" w:rsidRDefault="00066896" w:rsidP="00FA190B">
            <w:pPr>
              <w:pStyle w:val="Paragraphedeliste"/>
              <w:ind w:left="0"/>
            </w:pPr>
          </w:p>
          <w:p w14:paraId="3C548E72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7E08B7A0" w14:textId="77777777" w:rsidR="00066896" w:rsidRPr="00066896" w:rsidRDefault="00066896" w:rsidP="00066896"/>
    <w:p w14:paraId="14903D64" w14:textId="214B1E14" w:rsidR="00066896" w:rsidRDefault="00066896">
      <w:pPr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9CDBA88" w14:textId="77777777" w:rsidR="002A0785" w:rsidRPr="00066896" w:rsidRDefault="002A0785" w:rsidP="00BC7A0B">
      <w:pPr>
        <w:jc w:val="center"/>
        <w:rPr>
          <w:b/>
          <w:bCs/>
        </w:rPr>
      </w:pPr>
    </w:p>
    <w:p w14:paraId="483E1BB3" w14:textId="03D19B6F" w:rsidR="002A0785" w:rsidRPr="00066896" w:rsidRDefault="005C0EF3" w:rsidP="00095F62">
      <w:pPr>
        <w:pStyle w:val="Titre2"/>
      </w:pPr>
      <w:r w:rsidRPr="00066896">
        <w:t xml:space="preserve">TP102 – </w:t>
      </w:r>
      <w:r w:rsidR="00E6039D" w:rsidRPr="00066896">
        <w:t>Histoire de Linux</w:t>
      </w:r>
    </w:p>
    <w:p w14:paraId="103038B7" w14:textId="77777777" w:rsidR="005C0EF3" w:rsidRPr="00066896" w:rsidRDefault="005C0EF3" w:rsidP="00114852">
      <w:pPr>
        <w:rPr>
          <w:b/>
          <w:bCs/>
        </w:rPr>
      </w:pPr>
    </w:p>
    <w:p w14:paraId="50008660" w14:textId="6015BA2E" w:rsidR="00E6039D" w:rsidRDefault="00E6039D" w:rsidP="005C0EF3">
      <w:pPr>
        <w:pStyle w:val="Paragraphedeliste"/>
        <w:numPr>
          <w:ilvl w:val="0"/>
          <w:numId w:val="37"/>
        </w:numPr>
      </w:pPr>
      <w:r w:rsidRPr="00066896">
        <w:t>Qui est Linus Torvald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3330598C" w14:textId="77777777" w:rsidTr="00FA190B">
        <w:tc>
          <w:tcPr>
            <w:tcW w:w="9061" w:type="dxa"/>
          </w:tcPr>
          <w:p w14:paraId="4E568429" w14:textId="77777777" w:rsidR="00066896" w:rsidRDefault="00066896" w:rsidP="00FA190B">
            <w:pPr>
              <w:pStyle w:val="Paragraphedeliste"/>
              <w:ind w:left="0"/>
            </w:pPr>
          </w:p>
          <w:p w14:paraId="6818F0A2" w14:textId="77777777" w:rsidR="00066896" w:rsidRDefault="00066896" w:rsidP="00FA190B">
            <w:pPr>
              <w:pStyle w:val="Paragraphedeliste"/>
              <w:ind w:left="0"/>
            </w:pPr>
          </w:p>
          <w:p w14:paraId="1FD46B98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24679455" w14:textId="77777777" w:rsidR="00066896" w:rsidRPr="00066896" w:rsidRDefault="00066896" w:rsidP="00066896"/>
    <w:p w14:paraId="19B2EA14" w14:textId="1582D38D" w:rsidR="00244A6E" w:rsidRDefault="00244A6E" w:rsidP="005C0EF3">
      <w:pPr>
        <w:pStyle w:val="Paragraphedeliste"/>
        <w:numPr>
          <w:ilvl w:val="0"/>
          <w:numId w:val="37"/>
        </w:numPr>
      </w:pPr>
      <w:r w:rsidRPr="00066896">
        <w:t>Que signifie FSF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1B580BF1" w14:textId="77777777" w:rsidTr="00FA190B">
        <w:tc>
          <w:tcPr>
            <w:tcW w:w="9061" w:type="dxa"/>
          </w:tcPr>
          <w:p w14:paraId="4ADD1F42" w14:textId="77777777" w:rsidR="00066896" w:rsidRDefault="00066896" w:rsidP="00FA190B">
            <w:pPr>
              <w:pStyle w:val="Paragraphedeliste"/>
              <w:ind w:left="0"/>
            </w:pPr>
          </w:p>
          <w:p w14:paraId="2004FF78" w14:textId="77777777" w:rsidR="00066896" w:rsidRDefault="00066896" w:rsidP="00FA190B">
            <w:pPr>
              <w:pStyle w:val="Paragraphedeliste"/>
              <w:ind w:left="0"/>
            </w:pPr>
          </w:p>
          <w:p w14:paraId="7AC965EC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42448FDA" w14:textId="77777777" w:rsidR="00066896" w:rsidRPr="00066896" w:rsidRDefault="00066896" w:rsidP="00066896"/>
    <w:p w14:paraId="65A487C7" w14:textId="399276A5" w:rsidR="00244A6E" w:rsidRDefault="00244A6E" w:rsidP="005C0EF3">
      <w:pPr>
        <w:pStyle w:val="Paragraphedeliste"/>
        <w:numPr>
          <w:ilvl w:val="0"/>
          <w:numId w:val="37"/>
        </w:numPr>
      </w:pPr>
      <w:r w:rsidRPr="00066896">
        <w:t xml:space="preserve">Qui est Richard </w:t>
      </w:r>
      <w:proofErr w:type="spellStart"/>
      <w:r w:rsidRPr="00066896">
        <w:t>Stallman</w:t>
      </w:r>
      <w:proofErr w:type="spellEnd"/>
      <w:r w:rsidRPr="00066896">
        <w:t>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4641A398" w14:textId="77777777" w:rsidTr="00FA190B">
        <w:tc>
          <w:tcPr>
            <w:tcW w:w="9061" w:type="dxa"/>
          </w:tcPr>
          <w:p w14:paraId="4DA58BF8" w14:textId="77777777" w:rsidR="00066896" w:rsidRDefault="00066896" w:rsidP="00FA190B">
            <w:pPr>
              <w:pStyle w:val="Paragraphedeliste"/>
              <w:ind w:left="0"/>
            </w:pPr>
          </w:p>
          <w:p w14:paraId="62F78F38" w14:textId="77777777" w:rsidR="00066896" w:rsidRDefault="00066896" w:rsidP="00FA190B">
            <w:pPr>
              <w:pStyle w:val="Paragraphedeliste"/>
              <w:ind w:left="0"/>
            </w:pPr>
          </w:p>
          <w:p w14:paraId="4E3E4749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6B11CB8E" w14:textId="77777777" w:rsidR="00066896" w:rsidRPr="00066896" w:rsidRDefault="00066896" w:rsidP="00066896"/>
    <w:p w14:paraId="4250BE47" w14:textId="3FBA3BC2" w:rsidR="00244A6E" w:rsidRDefault="00244A6E" w:rsidP="005C0EF3">
      <w:pPr>
        <w:pStyle w:val="Paragraphedeliste"/>
        <w:numPr>
          <w:ilvl w:val="0"/>
          <w:numId w:val="37"/>
        </w:numPr>
      </w:pPr>
      <w:r w:rsidRPr="00066896">
        <w:t>Qu’</w:t>
      </w:r>
      <w:proofErr w:type="spellStart"/>
      <w:r w:rsidRPr="00066896">
        <w:t>est ce</w:t>
      </w:r>
      <w:proofErr w:type="spellEnd"/>
      <w:r w:rsidRPr="00066896">
        <w:t xml:space="preserve"> qu’un logiciel libre, peut-il être payant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3AA623C2" w14:textId="77777777" w:rsidTr="00FA190B">
        <w:tc>
          <w:tcPr>
            <w:tcW w:w="9061" w:type="dxa"/>
          </w:tcPr>
          <w:p w14:paraId="212A0914" w14:textId="77777777" w:rsidR="00066896" w:rsidRDefault="00066896" w:rsidP="00FA190B">
            <w:pPr>
              <w:pStyle w:val="Paragraphedeliste"/>
              <w:ind w:left="0"/>
            </w:pPr>
          </w:p>
          <w:p w14:paraId="64AB1569" w14:textId="77777777" w:rsidR="00066896" w:rsidRDefault="00066896" w:rsidP="00FA190B">
            <w:pPr>
              <w:pStyle w:val="Paragraphedeliste"/>
              <w:ind w:left="0"/>
            </w:pPr>
          </w:p>
          <w:p w14:paraId="1261527C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7E7E5555" w14:textId="77777777" w:rsidR="00066896" w:rsidRPr="00066896" w:rsidRDefault="00066896" w:rsidP="00066896"/>
    <w:p w14:paraId="3B1B26C4" w14:textId="032C0990" w:rsidR="00244A6E" w:rsidRDefault="00244A6E" w:rsidP="005C0EF3">
      <w:pPr>
        <w:pStyle w:val="Paragraphedeliste"/>
        <w:numPr>
          <w:ilvl w:val="0"/>
          <w:numId w:val="37"/>
        </w:numPr>
      </w:pPr>
      <w:r w:rsidRPr="00066896">
        <w:t>Est-ce légal de dupliquer et de donner une distribution comme Ubuntu à votre connaissance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46012091" w14:textId="77777777" w:rsidTr="00FA190B">
        <w:tc>
          <w:tcPr>
            <w:tcW w:w="9061" w:type="dxa"/>
          </w:tcPr>
          <w:p w14:paraId="7D114B14" w14:textId="77777777" w:rsidR="00066896" w:rsidRDefault="00066896" w:rsidP="00FA190B">
            <w:pPr>
              <w:pStyle w:val="Paragraphedeliste"/>
              <w:ind w:left="0"/>
            </w:pPr>
          </w:p>
          <w:p w14:paraId="1B7A37CD" w14:textId="77777777" w:rsidR="00066896" w:rsidRDefault="00066896" w:rsidP="00FA190B">
            <w:pPr>
              <w:pStyle w:val="Paragraphedeliste"/>
              <w:ind w:left="0"/>
            </w:pPr>
          </w:p>
          <w:p w14:paraId="3ABB7EED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012328F1" w14:textId="77777777" w:rsidR="00066896" w:rsidRPr="00066896" w:rsidRDefault="00066896" w:rsidP="00066896"/>
    <w:p w14:paraId="6694CEC4" w14:textId="2FDCC59F" w:rsidR="00244A6E" w:rsidRDefault="00244A6E" w:rsidP="005C0EF3">
      <w:pPr>
        <w:pStyle w:val="Paragraphedeliste"/>
        <w:numPr>
          <w:ilvl w:val="0"/>
          <w:numId w:val="37"/>
        </w:numPr>
      </w:pPr>
      <w:r w:rsidRPr="00066896">
        <w:t xml:space="preserve">En quelle année le </w:t>
      </w:r>
      <w:proofErr w:type="spellStart"/>
      <w:r w:rsidRPr="00066896">
        <w:t>developpement</w:t>
      </w:r>
      <w:proofErr w:type="spellEnd"/>
      <w:r w:rsidRPr="00066896">
        <w:t xml:space="preserve"> de linux a-t-il commencer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2D769E9C" w14:textId="77777777" w:rsidTr="00FA190B">
        <w:tc>
          <w:tcPr>
            <w:tcW w:w="9061" w:type="dxa"/>
          </w:tcPr>
          <w:p w14:paraId="0CF8409D" w14:textId="77777777" w:rsidR="00066896" w:rsidRDefault="00066896" w:rsidP="00FA190B">
            <w:pPr>
              <w:pStyle w:val="Paragraphedeliste"/>
              <w:ind w:left="0"/>
            </w:pPr>
          </w:p>
          <w:p w14:paraId="2AD37EB5" w14:textId="77777777" w:rsidR="00066896" w:rsidRDefault="00066896" w:rsidP="00FA190B">
            <w:pPr>
              <w:pStyle w:val="Paragraphedeliste"/>
              <w:ind w:left="0"/>
            </w:pPr>
          </w:p>
          <w:p w14:paraId="0EB0BE06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41F1573B" w14:textId="77777777" w:rsidR="00066896" w:rsidRPr="00066896" w:rsidRDefault="00066896" w:rsidP="00066896"/>
    <w:p w14:paraId="6E9E2E1A" w14:textId="2DFAB239" w:rsidR="00244A6E" w:rsidRDefault="00244A6E" w:rsidP="005C0EF3">
      <w:pPr>
        <w:pStyle w:val="Paragraphedeliste"/>
        <w:numPr>
          <w:ilvl w:val="0"/>
          <w:numId w:val="37"/>
        </w:numPr>
      </w:pPr>
      <w:r w:rsidRPr="00066896">
        <w:t xml:space="preserve">Qui a </w:t>
      </w:r>
      <w:proofErr w:type="spellStart"/>
      <w:r w:rsidRPr="00066896">
        <w:t>commerncer</w:t>
      </w:r>
      <w:proofErr w:type="spellEnd"/>
      <w:r w:rsidRPr="00066896">
        <w:t xml:space="preserve"> </w:t>
      </w:r>
      <w:proofErr w:type="spellStart"/>
      <w:proofErr w:type="gramStart"/>
      <w:r w:rsidRPr="00066896">
        <w:t>a</w:t>
      </w:r>
      <w:proofErr w:type="spellEnd"/>
      <w:proofErr w:type="gramEnd"/>
      <w:r w:rsidRPr="00066896">
        <w:t xml:space="preserve"> écrire Linux ?</w:t>
      </w:r>
    </w:p>
    <w:p w14:paraId="7E21D592" w14:textId="77777777" w:rsidR="00066896" w:rsidRDefault="00066896" w:rsidP="00066896">
      <w:pPr>
        <w:pStyle w:val="Paragraphedeliste"/>
        <w:ind w:left="0"/>
      </w:pPr>
    </w:p>
    <w:p w14:paraId="730B43E3" w14:textId="77777777" w:rsidR="00066896" w:rsidRDefault="00066896" w:rsidP="00066896">
      <w:pPr>
        <w:pStyle w:val="Paragraphedeliste"/>
        <w:ind w:left="0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5165BCEA" w14:textId="77777777" w:rsidTr="00FA190B">
        <w:tc>
          <w:tcPr>
            <w:tcW w:w="9061" w:type="dxa"/>
          </w:tcPr>
          <w:p w14:paraId="4E31B9D2" w14:textId="77777777" w:rsidR="00066896" w:rsidRDefault="00066896" w:rsidP="00FA190B">
            <w:pPr>
              <w:pStyle w:val="Paragraphedeliste"/>
              <w:ind w:left="0"/>
            </w:pPr>
          </w:p>
          <w:p w14:paraId="64B2961D" w14:textId="77777777" w:rsidR="00066896" w:rsidRDefault="00066896" w:rsidP="00FA190B">
            <w:pPr>
              <w:pStyle w:val="Paragraphedeliste"/>
              <w:ind w:left="0"/>
            </w:pPr>
          </w:p>
          <w:p w14:paraId="3235B4CC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7A55254F" w14:textId="77777777" w:rsidR="00066896" w:rsidRPr="00066896" w:rsidRDefault="00066896" w:rsidP="00066896"/>
    <w:p w14:paraId="7ED4A60C" w14:textId="6A4C5A02" w:rsidR="00244A6E" w:rsidRPr="00066896" w:rsidRDefault="00244A6E" w:rsidP="005C0EF3">
      <w:pPr>
        <w:pStyle w:val="Paragraphedeliste"/>
        <w:numPr>
          <w:ilvl w:val="0"/>
          <w:numId w:val="37"/>
        </w:numPr>
      </w:pPr>
      <w:r w:rsidRPr="00066896">
        <w:t>En quelle année est sorti la 1ere version de Linux ?</w:t>
      </w:r>
    </w:p>
    <w:p w14:paraId="69F00017" w14:textId="77777777" w:rsidR="005C0EF3" w:rsidRPr="00066896" w:rsidRDefault="00244A6E" w:rsidP="005C0EF3">
      <w:pPr>
        <w:pStyle w:val="Paragraphedeliste"/>
        <w:numPr>
          <w:ilvl w:val="0"/>
          <w:numId w:val="38"/>
        </w:numPr>
      </w:pPr>
      <w:r w:rsidRPr="00066896">
        <w:t>1991</w:t>
      </w:r>
    </w:p>
    <w:p w14:paraId="7ED347C9" w14:textId="77777777" w:rsidR="005C0EF3" w:rsidRPr="00066896" w:rsidRDefault="00244A6E" w:rsidP="005C0EF3">
      <w:pPr>
        <w:pStyle w:val="Paragraphedeliste"/>
        <w:numPr>
          <w:ilvl w:val="0"/>
          <w:numId w:val="38"/>
        </w:numPr>
      </w:pPr>
      <w:r w:rsidRPr="00066896">
        <w:t>1992</w:t>
      </w:r>
    </w:p>
    <w:p w14:paraId="1F041F9C" w14:textId="77777777" w:rsidR="005C0EF3" w:rsidRPr="00066896" w:rsidRDefault="00244A6E" w:rsidP="005C0EF3">
      <w:pPr>
        <w:pStyle w:val="Paragraphedeliste"/>
        <w:numPr>
          <w:ilvl w:val="0"/>
          <w:numId w:val="38"/>
        </w:numPr>
      </w:pPr>
      <w:r w:rsidRPr="00066896">
        <w:t>1993</w:t>
      </w:r>
    </w:p>
    <w:p w14:paraId="3AFCD6F2" w14:textId="6A2B6D11" w:rsidR="00244A6E" w:rsidRPr="00066896" w:rsidRDefault="00244A6E" w:rsidP="005C0EF3">
      <w:pPr>
        <w:pStyle w:val="Paragraphedeliste"/>
        <w:numPr>
          <w:ilvl w:val="0"/>
          <w:numId w:val="38"/>
        </w:numPr>
      </w:pPr>
      <w:r w:rsidRPr="00066896">
        <w:t>1994</w:t>
      </w:r>
    </w:p>
    <w:p w14:paraId="168A5525" w14:textId="5933D159" w:rsidR="00244A6E" w:rsidRDefault="00963171" w:rsidP="005C0EF3">
      <w:pPr>
        <w:pStyle w:val="Paragraphedeliste"/>
        <w:numPr>
          <w:ilvl w:val="0"/>
          <w:numId w:val="37"/>
        </w:numPr>
      </w:pPr>
      <w:r w:rsidRPr="00066896">
        <w:t>Citerez</w:t>
      </w:r>
      <w:r w:rsidR="00244A6E" w:rsidRPr="00066896">
        <w:t xml:space="preserve">3 distributions linux </w:t>
      </w:r>
      <w:r w:rsidRPr="00066896">
        <w:t>très</w:t>
      </w:r>
      <w:r w:rsidR="00244A6E" w:rsidRPr="00066896">
        <w:t xml:space="preserve"> connus.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4E594609" w14:textId="77777777" w:rsidTr="00FA190B">
        <w:tc>
          <w:tcPr>
            <w:tcW w:w="9061" w:type="dxa"/>
          </w:tcPr>
          <w:p w14:paraId="661D5661" w14:textId="77777777" w:rsidR="00066896" w:rsidRDefault="00066896" w:rsidP="00FA190B">
            <w:pPr>
              <w:pStyle w:val="Paragraphedeliste"/>
              <w:ind w:left="0"/>
            </w:pPr>
          </w:p>
          <w:p w14:paraId="0E87AFD7" w14:textId="77777777" w:rsidR="00066896" w:rsidRDefault="00066896" w:rsidP="00FA190B">
            <w:pPr>
              <w:pStyle w:val="Paragraphedeliste"/>
              <w:ind w:left="0"/>
            </w:pPr>
          </w:p>
          <w:p w14:paraId="06719477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64BB2970" w14:textId="77777777" w:rsidR="00066896" w:rsidRPr="00066896" w:rsidRDefault="00066896" w:rsidP="00066896"/>
    <w:p w14:paraId="5BFFD934" w14:textId="08D8397F" w:rsidR="00244A6E" w:rsidRDefault="00963171" w:rsidP="005C0EF3">
      <w:pPr>
        <w:pStyle w:val="Paragraphedeliste"/>
        <w:numPr>
          <w:ilvl w:val="0"/>
          <w:numId w:val="37"/>
        </w:numPr>
      </w:pPr>
      <w:r w:rsidRPr="00066896">
        <w:t>A partir de quel modelé de processeur Intel Linux 3.8 fonctionne-t-il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2DCDE34A" w14:textId="77777777" w:rsidTr="00FA190B">
        <w:tc>
          <w:tcPr>
            <w:tcW w:w="9061" w:type="dxa"/>
          </w:tcPr>
          <w:p w14:paraId="2307B7A9" w14:textId="77777777" w:rsidR="00066896" w:rsidRDefault="00066896" w:rsidP="00FA190B">
            <w:pPr>
              <w:pStyle w:val="Paragraphedeliste"/>
              <w:ind w:left="0"/>
            </w:pPr>
          </w:p>
          <w:p w14:paraId="7A1D9F2A" w14:textId="77777777" w:rsidR="00066896" w:rsidRDefault="00066896" w:rsidP="00FA190B">
            <w:pPr>
              <w:pStyle w:val="Paragraphedeliste"/>
              <w:ind w:left="0"/>
            </w:pPr>
          </w:p>
          <w:p w14:paraId="5D70071E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352397B8" w14:textId="77777777" w:rsidR="00066896" w:rsidRPr="00066896" w:rsidRDefault="00066896" w:rsidP="00066896"/>
    <w:p w14:paraId="57B5D81F" w14:textId="680A2A19" w:rsidR="00963171" w:rsidRDefault="00963171" w:rsidP="005C0EF3">
      <w:pPr>
        <w:pStyle w:val="Paragraphedeliste"/>
        <w:numPr>
          <w:ilvl w:val="0"/>
          <w:numId w:val="37"/>
        </w:numPr>
      </w:pPr>
      <w:r w:rsidRPr="00066896">
        <w:t xml:space="preserve">Quad </w:t>
      </w:r>
      <w:proofErr w:type="spellStart"/>
      <w:r w:rsidRPr="00066896">
        <w:t>Core</w:t>
      </w:r>
      <w:proofErr w:type="spellEnd"/>
      <w:r w:rsidRPr="00066896">
        <w:t xml:space="preserve"> 64 bits est </w:t>
      </w:r>
      <w:proofErr w:type="spellStart"/>
      <w:r w:rsidRPr="00066896">
        <w:t>t’il</w:t>
      </w:r>
      <w:proofErr w:type="spellEnd"/>
      <w:r w:rsidRPr="00066896">
        <w:t xml:space="preserve"> supporter par Linux ? 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515B4524" w14:textId="77777777" w:rsidTr="00FA190B">
        <w:tc>
          <w:tcPr>
            <w:tcW w:w="9061" w:type="dxa"/>
          </w:tcPr>
          <w:p w14:paraId="015B2FD2" w14:textId="77777777" w:rsidR="00066896" w:rsidRDefault="00066896" w:rsidP="00FA190B">
            <w:pPr>
              <w:pStyle w:val="Paragraphedeliste"/>
              <w:ind w:left="0"/>
            </w:pPr>
          </w:p>
          <w:p w14:paraId="22463E2B" w14:textId="77777777" w:rsidR="00066896" w:rsidRDefault="00066896" w:rsidP="00FA190B">
            <w:pPr>
              <w:pStyle w:val="Paragraphedeliste"/>
              <w:ind w:left="0"/>
            </w:pPr>
          </w:p>
          <w:p w14:paraId="7BCBB7E8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52FB69EC" w14:textId="77777777" w:rsidR="00066896" w:rsidRPr="00066896" w:rsidRDefault="00066896" w:rsidP="00066896"/>
    <w:p w14:paraId="3FF45254" w14:textId="63A47BC8" w:rsidR="00963171" w:rsidRDefault="00963171" w:rsidP="005C0EF3">
      <w:pPr>
        <w:pStyle w:val="Paragraphedeliste"/>
        <w:numPr>
          <w:ilvl w:val="0"/>
          <w:numId w:val="37"/>
        </w:numPr>
      </w:pPr>
      <w:r w:rsidRPr="00066896">
        <w:t xml:space="preserve">A partir de quelle quantité mémoire est ton </w:t>
      </w:r>
      <w:r w:rsidR="00066896">
        <w:t>à</w:t>
      </w:r>
      <w:r w:rsidRPr="00066896">
        <w:t xml:space="preserve"> l’aise pour faire fonctionner Linux et son environnement graphique de manière général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47039C23" w14:textId="77777777" w:rsidTr="00FA190B">
        <w:tc>
          <w:tcPr>
            <w:tcW w:w="9061" w:type="dxa"/>
          </w:tcPr>
          <w:p w14:paraId="56496AB4" w14:textId="77777777" w:rsidR="00066896" w:rsidRDefault="00066896" w:rsidP="00FA190B">
            <w:pPr>
              <w:pStyle w:val="Paragraphedeliste"/>
              <w:ind w:left="0"/>
            </w:pPr>
          </w:p>
          <w:p w14:paraId="598F5754" w14:textId="77777777" w:rsidR="00066896" w:rsidRDefault="00066896" w:rsidP="00FA190B">
            <w:pPr>
              <w:pStyle w:val="Paragraphedeliste"/>
              <w:ind w:left="0"/>
            </w:pPr>
          </w:p>
          <w:p w14:paraId="6B16067B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49400398" w14:textId="77777777" w:rsidR="00066896" w:rsidRPr="00066896" w:rsidRDefault="00066896" w:rsidP="00066896"/>
    <w:p w14:paraId="6C4699DD" w14:textId="77A68FD9" w:rsidR="00963171" w:rsidRPr="00066896" w:rsidRDefault="00963171" w:rsidP="005C0EF3">
      <w:pPr>
        <w:pStyle w:val="Paragraphedeliste"/>
        <w:numPr>
          <w:ilvl w:val="0"/>
          <w:numId w:val="37"/>
        </w:numPr>
      </w:pPr>
      <w:r w:rsidRPr="00066896">
        <w:t>Comment savoir si votre matériel est compatible avec Linux 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61"/>
      </w:tblGrid>
      <w:tr w:rsidR="00066896" w14:paraId="17577058" w14:textId="77777777" w:rsidTr="00FA190B">
        <w:tc>
          <w:tcPr>
            <w:tcW w:w="9061" w:type="dxa"/>
          </w:tcPr>
          <w:p w14:paraId="397B1CAF" w14:textId="77777777" w:rsidR="00066896" w:rsidRDefault="00066896" w:rsidP="00FA190B">
            <w:pPr>
              <w:pStyle w:val="Paragraphedeliste"/>
              <w:ind w:left="0"/>
            </w:pPr>
          </w:p>
          <w:p w14:paraId="43084987" w14:textId="77777777" w:rsidR="00066896" w:rsidRDefault="00066896" w:rsidP="00FA190B">
            <w:pPr>
              <w:pStyle w:val="Paragraphedeliste"/>
              <w:ind w:left="0"/>
            </w:pPr>
          </w:p>
          <w:p w14:paraId="2FF9A5B9" w14:textId="77777777" w:rsidR="00066896" w:rsidRDefault="00066896" w:rsidP="00FA190B">
            <w:pPr>
              <w:pStyle w:val="Paragraphedeliste"/>
              <w:ind w:left="0"/>
            </w:pPr>
          </w:p>
        </w:tc>
      </w:tr>
    </w:tbl>
    <w:p w14:paraId="4B374ECF" w14:textId="77777777" w:rsidR="00963171" w:rsidRPr="00114852" w:rsidRDefault="00963171" w:rsidP="00114852"/>
    <w:sectPr w:rsidR="00963171" w:rsidRPr="00114852" w:rsidSect="0096050A">
      <w:headerReference w:type="default" r:id="rId10"/>
      <w:footerReference w:type="default" r:id="rId11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0AE09" w14:textId="77777777" w:rsidR="00CD2096" w:rsidRDefault="00CD2096" w:rsidP="00AC3A05">
      <w:r>
        <w:separator/>
      </w:r>
    </w:p>
  </w:endnote>
  <w:endnote w:type="continuationSeparator" w:id="0">
    <w:p w14:paraId="6D7AC02D" w14:textId="77777777" w:rsidR="00CD2096" w:rsidRDefault="00CD2096" w:rsidP="00AC3A05">
      <w:r>
        <w:continuationSeparator/>
      </w:r>
    </w:p>
  </w:endnote>
  <w:endnote w:type="continuationNotice" w:id="1">
    <w:p w14:paraId="336F26BC" w14:textId="77777777" w:rsidR="00CD2096" w:rsidRDefault="00CD20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733DD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10462D" wp14:editId="7960F553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C49B28B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3BCD66B3" w14:textId="77777777" w:rsidR="002016D9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51E9AA75" w14:textId="77777777" w:rsidR="00503256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0C3D24A5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81F21" w14:textId="77777777" w:rsidR="00CD2096" w:rsidRDefault="00CD2096" w:rsidP="00AC3A05">
      <w:r>
        <w:separator/>
      </w:r>
    </w:p>
  </w:footnote>
  <w:footnote w:type="continuationSeparator" w:id="0">
    <w:p w14:paraId="411A176C" w14:textId="77777777" w:rsidR="00CD2096" w:rsidRDefault="00CD2096" w:rsidP="00AC3A05">
      <w:r>
        <w:continuationSeparator/>
      </w:r>
    </w:p>
  </w:footnote>
  <w:footnote w:type="continuationNotice" w:id="1">
    <w:p w14:paraId="4CDC24E9" w14:textId="77777777" w:rsidR="00CD2096" w:rsidRDefault="00CD20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AD07F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797CF220" wp14:editId="4961C004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7D8011" w14:textId="77777777" w:rsidR="002016D9" w:rsidRDefault="002016D9">
    <w:pPr>
      <w:pStyle w:val="En-tte"/>
    </w:pPr>
  </w:p>
  <w:p w14:paraId="22A6BD2E" w14:textId="77777777" w:rsidR="002016D9" w:rsidRDefault="002016D9">
    <w:pPr>
      <w:pStyle w:val="En-tte"/>
    </w:pPr>
  </w:p>
  <w:p w14:paraId="71B45F9B" w14:textId="77777777" w:rsidR="00BC724B" w:rsidRDefault="00BC724B">
    <w:pPr>
      <w:pStyle w:val="En-tte"/>
    </w:pPr>
  </w:p>
  <w:p w14:paraId="2FC4AB9B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1099A"/>
    <w:multiLevelType w:val="hybridMultilevel"/>
    <w:tmpl w:val="0D70C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509F2"/>
    <w:multiLevelType w:val="hybridMultilevel"/>
    <w:tmpl w:val="806050AA"/>
    <w:lvl w:ilvl="0" w:tplc="1CFC4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438D"/>
    <w:multiLevelType w:val="hybridMultilevel"/>
    <w:tmpl w:val="882A5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6F27"/>
    <w:multiLevelType w:val="hybridMultilevel"/>
    <w:tmpl w:val="1304DB0E"/>
    <w:lvl w:ilvl="0" w:tplc="C99E5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509D9"/>
    <w:multiLevelType w:val="hybridMultilevel"/>
    <w:tmpl w:val="F81A961A"/>
    <w:lvl w:ilvl="0" w:tplc="CAEE9D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E55FD"/>
    <w:multiLevelType w:val="hybridMultilevel"/>
    <w:tmpl w:val="B98CCA02"/>
    <w:lvl w:ilvl="0" w:tplc="E30E2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7318"/>
    <w:multiLevelType w:val="hybridMultilevel"/>
    <w:tmpl w:val="71727D9C"/>
    <w:lvl w:ilvl="0" w:tplc="CAEE9DE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412A7"/>
    <w:multiLevelType w:val="hybridMultilevel"/>
    <w:tmpl w:val="6D828128"/>
    <w:lvl w:ilvl="0" w:tplc="CAEE9DE6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5126AD"/>
    <w:multiLevelType w:val="hybridMultilevel"/>
    <w:tmpl w:val="35961B88"/>
    <w:lvl w:ilvl="0" w:tplc="CAEE9D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01984"/>
    <w:multiLevelType w:val="hybridMultilevel"/>
    <w:tmpl w:val="069E20EE"/>
    <w:lvl w:ilvl="0" w:tplc="CAEE9DE6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DE545E"/>
    <w:multiLevelType w:val="hybridMultilevel"/>
    <w:tmpl w:val="5764F76E"/>
    <w:lvl w:ilvl="0" w:tplc="CAEE9D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92757"/>
    <w:multiLevelType w:val="hybridMultilevel"/>
    <w:tmpl w:val="DC6CB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5839">
    <w:abstractNumId w:val="30"/>
  </w:num>
  <w:num w:numId="2" w16cid:durableId="801506412">
    <w:abstractNumId w:val="14"/>
  </w:num>
  <w:num w:numId="3" w16cid:durableId="2014719479">
    <w:abstractNumId w:val="15"/>
  </w:num>
  <w:num w:numId="4" w16cid:durableId="291442154">
    <w:abstractNumId w:val="28"/>
  </w:num>
  <w:num w:numId="5" w16cid:durableId="1012415795">
    <w:abstractNumId w:val="17"/>
  </w:num>
  <w:num w:numId="6" w16cid:durableId="1025907018">
    <w:abstractNumId w:val="12"/>
  </w:num>
  <w:num w:numId="7" w16cid:durableId="270670511">
    <w:abstractNumId w:val="11"/>
  </w:num>
  <w:num w:numId="8" w16cid:durableId="1374306377">
    <w:abstractNumId w:val="25"/>
  </w:num>
  <w:num w:numId="9" w16cid:durableId="893202785">
    <w:abstractNumId w:val="1"/>
  </w:num>
  <w:num w:numId="10" w16cid:durableId="1983346978">
    <w:abstractNumId w:val="29"/>
  </w:num>
  <w:num w:numId="11" w16cid:durableId="1069576178">
    <w:abstractNumId w:val="22"/>
  </w:num>
  <w:num w:numId="12" w16cid:durableId="1280260391">
    <w:abstractNumId w:val="0"/>
  </w:num>
  <w:num w:numId="13" w16cid:durableId="558328435">
    <w:abstractNumId w:val="6"/>
  </w:num>
  <w:num w:numId="14" w16cid:durableId="1547644753">
    <w:abstractNumId w:val="21"/>
  </w:num>
  <w:num w:numId="15" w16cid:durableId="1853639156">
    <w:abstractNumId w:val="24"/>
  </w:num>
  <w:num w:numId="16" w16cid:durableId="1266423776">
    <w:abstractNumId w:val="35"/>
  </w:num>
  <w:num w:numId="17" w16cid:durableId="812410737">
    <w:abstractNumId w:val="27"/>
  </w:num>
  <w:num w:numId="18" w16cid:durableId="71662275">
    <w:abstractNumId w:val="4"/>
  </w:num>
  <w:num w:numId="19" w16cid:durableId="478155632">
    <w:abstractNumId w:val="34"/>
  </w:num>
  <w:num w:numId="20" w16cid:durableId="906719318">
    <w:abstractNumId w:val="10"/>
  </w:num>
  <w:num w:numId="21" w16cid:durableId="1955283676">
    <w:abstractNumId w:val="26"/>
  </w:num>
  <w:num w:numId="22" w16cid:durableId="1441412965">
    <w:abstractNumId w:val="33"/>
  </w:num>
  <w:num w:numId="23" w16cid:durableId="1129081832">
    <w:abstractNumId w:val="32"/>
  </w:num>
  <w:num w:numId="24" w16cid:durableId="391273589">
    <w:abstractNumId w:val="9"/>
  </w:num>
  <w:num w:numId="25" w16cid:durableId="80684673">
    <w:abstractNumId w:val="3"/>
  </w:num>
  <w:num w:numId="26" w16cid:durableId="1136146888">
    <w:abstractNumId w:val="23"/>
  </w:num>
  <w:num w:numId="27" w16cid:durableId="264584312">
    <w:abstractNumId w:val="2"/>
  </w:num>
  <w:num w:numId="28" w16cid:durableId="385181106">
    <w:abstractNumId w:val="7"/>
  </w:num>
  <w:num w:numId="29" w16cid:durableId="20976146">
    <w:abstractNumId w:val="37"/>
  </w:num>
  <w:num w:numId="30" w16cid:durableId="1127044298">
    <w:abstractNumId w:val="5"/>
  </w:num>
  <w:num w:numId="31" w16cid:durableId="302546531">
    <w:abstractNumId w:val="16"/>
  </w:num>
  <w:num w:numId="32" w16cid:durableId="1410887108">
    <w:abstractNumId w:val="18"/>
  </w:num>
  <w:num w:numId="33" w16cid:durableId="1781338182">
    <w:abstractNumId w:val="13"/>
  </w:num>
  <w:num w:numId="34" w16cid:durableId="106125962">
    <w:abstractNumId w:val="20"/>
  </w:num>
  <w:num w:numId="35" w16cid:durableId="615336466">
    <w:abstractNumId w:val="31"/>
  </w:num>
  <w:num w:numId="36" w16cid:durableId="1640261246">
    <w:abstractNumId w:val="36"/>
  </w:num>
  <w:num w:numId="37" w16cid:durableId="405034015">
    <w:abstractNumId w:val="8"/>
  </w:num>
  <w:num w:numId="38" w16cid:durableId="503476096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5"/>
    <w:rsid w:val="00000732"/>
    <w:rsid w:val="00027D94"/>
    <w:rsid w:val="00040841"/>
    <w:rsid w:val="00050356"/>
    <w:rsid w:val="00066896"/>
    <w:rsid w:val="000742D5"/>
    <w:rsid w:val="00077110"/>
    <w:rsid w:val="00086F5A"/>
    <w:rsid w:val="00094E38"/>
    <w:rsid w:val="00095F62"/>
    <w:rsid w:val="000C5CCE"/>
    <w:rsid w:val="000E3289"/>
    <w:rsid w:val="00114852"/>
    <w:rsid w:val="001215A2"/>
    <w:rsid w:val="0013773C"/>
    <w:rsid w:val="001509F2"/>
    <w:rsid w:val="001556F5"/>
    <w:rsid w:val="001618D7"/>
    <w:rsid w:val="00186F22"/>
    <w:rsid w:val="0018708F"/>
    <w:rsid w:val="00187B73"/>
    <w:rsid w:val="001C1FC5"/>
    <w:rsid w:val="001C2D3B"/>
    <w:rsid w:val="001C660F"/>
    <w:rsid w:val="001D0CEB"/>
    <w:rsid w:val="001F3717"/>
    <w:rsid w:val="001F4C6F"/>
    <w:rsid w:val="002016D9"/>
    <w:rsid w:val="00213647"/>
    <w:rsid w:val="00215597"/>
    <w:rsid w:val="002167D7"/>
    <w:rsid w:val="00226A99"/>
    <w:rsid w:val="00236D5B"/>
    <w:rsid w:val="00237C9F"/>
    <w:rsid w:val="00240746"/>
    <w:rsid w:val="00240C12"/>
    <w:rsid w:val="002440C8"/>
    <w:rsid w:val="00244A39"/>
    <w:rsid w:val="00244A6E"/>
    <w:rsid w:val="00277743"/>
    <w:rsid w:val="002816BC"/>
    <w:rsid w:val="002839BD"/>
    <w:rsid w:val="00287AD3"/>
    <w:rsid w:val="002A0785"/>
    <w:rsid w:val="002A45AD"/>
    <w:rsid w:val="002C15E9"/>
    <w:rsid w:val="002D0AFF"/>
    <w:rsid w:val="002F28B6"/>
    <w:rsid w:val="002F4226"/>
    <w:rsid w:val="0030067C"/>
    <w:rsid w:val="00301435"/>
    <w:rsid w:val="00324CE9"/>
    <w:rsid w:val="00330B02"/>
    <w:rsid w:val="00331880"/>
    <w:rsid w:val="00337F2C"/>
    <w:rsid w:val="00343729"/>
    <w:rsid w:val="00346FFD"/>
    <w:rsid w:val="00351D18"/>
    <w:rsid w:val="00386B22"/>
    <w:rsid w:val="003D4339"/>
    <w:rsid w:val="003E7FBE"/>
    <w:rsid w:val="003F673E"/>
    <w:rsid w:val="00406877"/>
    <w:rsid w:val="00413072"/>
    <w:rsid w:val="00421B1D"/>
    <w:rsid w:val="00427166"/>
    <w:rsid w:val="00432749"/>
    <w:rsid w:val="004327D7"/>
    <w:rsid w:val="004471BC"/>
    <w:rsid w:val="00451D9B"/>
    <w:rsid w:val="004524A5"/>
    <w:rsid w:val="0046147F"/>
    <w:rsid w:val="00472098"/>
    <w:rsid w:val="004744DC"/>
    <w:rsid w:val="004904FE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484B"/>
    <w:rsid w:val="005271F8"/>
    <w:rsid w:val="00530D21"/>
    <w:rsid w:val="00533B23"/>
    <w:rsid w:val="00534A97"/>
    <w:rsid w:val="00535A07"/>
    <w:rsid w:val="0055423B"/>
    <w:rsid w:val="0055480A"/>
    <w:rsid w:val="00587634"/>
    <w:rsid w:val="00592E1E"/>
    <w:rsid w:val="005B3DC0"/>
    <w:rsid w:val="005C0EF3"/>
    <w:rsid w:val="005C11E8"/>
    <w:rsid w:val="005C4A0A"/>
    <w:rsid w:val="005C684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475D5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A4A0A"/>
    <w:rsid w:val="008C073A"/>
    <w:rsid w:val="008C6D1D"/>
    <w:rsid w:val="008E0963"/>
    <w:rsid w:val="0090337C"/>
    <w:rsid w:val="00916EBD"/>
    <w:rsid w:val="009321EC"/>
    <w:rsid w:val="00940F3E"/>
    <w:rsid w:val="00941BDA"/>
    <w:rsid w:val="009437A9"/>
    <w:rsid w:val="009458EE"/>
    <w:rsid w:val="0096050A"/>
    <w:rsid w:val="009624C0"/>
    <w:rsid w:val="00963171"/>
    <w:rsid w:val="00977BC2"/>
    <w:rsid w:val="0098103A"/>
    <w:rsid w:val="009C116A"/>
    <w:rsid w:val="009C2C3D"/>
    <w:rsid w:val="009D7CFC"/>
    <w:rsid w:val="009E06B8"/>
    <w:rsid w:val="009E13B0"/>
    <w:rsid w:val="009E79A3"/>
    <w:rsid w:val="00A210F4"/>
    <w:rsid w:val="00A42769"/>
    <w:rsid w:val="00A63DF0"/>
    <w:rsid w:val="00A71ADC"/>
    <w:rsid w:val="00A749C3"/>
    <w:rsid w:val="00A83693"/>
    <w:rsid w:val="00AB1827"/>
    <w:rsid w:val="00AC3A05"/>
    <w:rsid w:val="00AE5BFD"/>
    <w:rsid w:val="00AF5BE3"/>
    <w:rsid w:val="00B44273"/>
    <w:rsid w:val="00B474FA"/>
    <w:rsid w:val="00B51D5D"/>
    <w:rsid w:val="00B560F6"/>
    <w:rsid w:val="00B77F06"/>
    <w:rsid w:val="00B852CC"/>
    <w:rsid w:val="00B86075"/>
    <w:rsid w:val="00B90240"/>
    <w:rsid w:val="00BA2A1A"/>
    <w:rsid w:val="00BB2525"/>
    <w:rsid w:val="00BC55DA"/>
    <w:rsid w:val="00BC724B"/>
    <w:rsid w:val="00BC7A0B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3B92"/>
    <w:rsid w:val="00C24EFF"/>
    <w:rsid w:val="00C40F27"/>
    <w:rsid w:val="00C60254"/>
    <w:rsid w:val="00C63EA4"/>
    <w:rsid w:val="00C667A2"/>
    <w:rsid w:val="00C74BFC"/>
    <w:rsid w:val="00C77832"/>
    <w:rsid w:val="00C816BD"/>
    <w:rsid w:val="00CB2217"/>
    <w:rsid w:val="00CC7032"/>
    <w:rsid w:val="00CD099E"/>
    <w:rsid w:val="00CD2096"/>
    <w:rsid w:val="00CE0DE2"/>
    <w:rsid w:val="00CE14F7"/>
    <w:rsid w:val="00CF2D7D"/>
    <w:rsid w:val="00CF5D0A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DF327A"/>
    <w:rsid w:val="00E12D56"/>
    <w:rsid w:val="00E22887"/>
    <w:rsid w:val="00E32535"/>
    <w:rsid w:val="00E6039D"/>
    <w:rsid w:val="00E752E7"/>
    <w:rsid w:val="00E842E6"/>
    <w:rsid w:val="00EC7B86"/>
    <w:rsid w:val="00ED41A3"/>
    <w:rsid w:val="00EF61B2"/>
    <w:rsid w:val="00F163E8"/>
    <w:rsid w:val="00F206A1"/>
    <w:rsid w:val="00F30183"/>
    <w:rsid w:val="00F35C06"/>
    <w:rsid w:val="00F51BC3"/>
    <w:rsid w:val="00F57421"/>
    <w:rsid w:val="00F70C4B"/>
    <w:rsid w:val="00F772B1"/>
    <w:rsid w:val="00F81023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0C73C"/>
  <w15:chartTrackingRefBased/>
  <w15:docId w15:val="{754B7BB0-682B-6149-8007-1A7FFCB0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semiHidden/>
    <w:rsid w:val="0021364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Props1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12</TotalTime>
  <Pages>6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3</cp:revision>
  <cp:lastPrinted>2024-09-24T12:21:00Z</cp:lastPrinted>
  <dcterms:created xsi:type="dcterms:W3CDTF">2024-10-28T16:25:00Z</dcterms:created>
  <dcterms:modified xsi:type="dcterms:W3CDTF">2024-10-28T16:36:00Z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