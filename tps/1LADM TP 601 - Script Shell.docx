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D1296" w14:textId="29961E6B" w:rsidR="000E3289" w:rsidRDefault="0055571F" w:rsidP="0055571F">
      <w:pPr>
        <w:pStyle w:val="Titre1"/>
        <w:jc w:val="center"/>
      </w:pPr>
      <w:r>
        <w:t>1LADM – TP 601 – Script Shell</w:t>
      </w:r>
    </w:p>
    <w:p w14:paraId="1F733345" w14:textId="77777777" w:rsidR="0055571F" w:rsidRDefault="0055571F" w:rsidP="0055571F"/>
    <w:p w14:paraId="28C0170D" w14:textId="77777777" w:rsidR="0055571F" w:rsidRDefault="0055571F" w:rsidP="0055571F"/>
    <w:p w14:paraId="160E453C" w14:textId="77777777" w:rsidR="0055571F" w:rsidRPr="0055571F" w:rsidRDefault="0055571F" w:rsidP="0055571F"/>
    <w:p w14:paraId="1B932B97" w14:textId="77777777" w:rsidR="0055571F" w:rsidRDefault="0055571F" w:rsidP="00114852"/>
    <w:p w14:paraId="42B75BC3" w14:textId="77777777" w:rsidR="0055571F" w:rsidRPr="00715B11" w:rsidRDefault="0055571F" w:rsidP="0055571F">
      <w:pPr>
        <w:pStyle w:val="Titre3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212121" w:fill="212121"/>
        <w:spacing w:before="0" w:line="91" w:lineRule="atLeast"/>
        <w:rPr>
          <w:color w:val="FFFFFF" w:themeColor="background1"/>
        </w:rPr>
      </w:pPr>
      <w:r w:rsidRPr="00715B11">
        <w:rPr>
          <w:rFonts w:ascii="Arial" w:eastAsia="Arial" w:hAnsi="Arial" w:cs="Arial"/>
          <w:b/>
          <w:color w:val="FFFFFF" w:themeColor="background1"/>
        </w:rPr>
        <w:t>Exercice : Créer un script Bash pour la gestion des fichiers et répertoires</w:t>
      </w:r>
    </w:p>
    <w:p w14:paraId="0F482401" w14:textId="77777777" w:rsidR="0055571F" w:rsidRPr="00715B11" w:rsidRDefault="0055571F" w:rsidP="0055571F">
      <w:pPr>
        <w:pStyle w:val="Titre4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212121" w:fill="212121"/>
        <w:spacing w:line="85" w:lineRule="atLeast"/>
        <w:rPr>
          <w:color w:val="FFFFFF" w:themeColor="background1"/>
          <w:lang w:val="fr-FR"/>
        </w:rPr>
      </w:pPr>
      <w:r w:rsidRPr="00715B11">
        <w:rPr>
          <w:color w:val="FFFFFF" w:themeColor="background1"/>
          <w:sz w:val="24"/>
          <w:lang w:val="fr-FR"/>
        </w:rPr>
        <w:t>Objectif</w:t>
      </w:r>
    </w:p>
    <w:p w14:paraId="5D99FDDF" w14:textId="77777777" w:rsidR="0055571F" w:rsidRDefault="0055571F" w:rsidP="0055571F">
      <w:p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212121" w:fill="212121"/>
        <w:rPr>
          <w:color w:val="FFFFFF" w:themeColor="background1"/>
        </w:rPr>
      </w:pPr>
      <w:r w:rsidRPr="00715B11">
        <w:rPr>
          <w:rFonts w:eastAsia="Arial" w:cs="Arial"/>
          <w:color w:val="FFFFFF" w:themeColor="background1"/>
          <w:sz w:val="24"/>
        </w:rPr>
        <w:t xml:space="preserve">L'objectif de cet exercice est de créer un script </w:t>
      </w:r>
      <w:proofErr w:type="spellStart"/>
      <w:r w:rsidRPr="00715B11">
        <w:rPr>
          <w:rFonts w:eastAsia="Arial" w:cs="Arial"/>
          <w:color w:val="FFFFFF" w:themeColor="background1"/>
          <w:sz w:val="24"/>
        </w:rPr>
        <w:t>bash</w:t>
      </w:r>
      <w:proofErr w:type="spellEnd"/>
      <w:r w:rsidRPr="00715B11">
        <w:rPr>
          <w:rFonts w:eastAsia="Arial" w:cs="Arial"/>
          <w:color w:val="FFFFFF" w:themeColor="background1"/>
          <w:sz w:val="24"/>
        </w:rPr>
        <w:t xml:space="preserve"> qui permet de gérer les fichiers et les répertoires sur un système Linux. </w:t>
      </w:r>
      <w:r>
        <w:rPr>
          <w:rFonts w:eastAsia="Arial" w:cs="Arial"/>
          <w:color w:val="FFFFFF" w:themeColor="background1"/>
          <w:sz w:val="24"/>
        </w:rPr>
        <w:t>Le script doit être capable de :</w:t>
      </w:r>
    </w:p>
    <w:p w14:paraId="77AD4719" w14:textId="77777777" w:rsidR="0055571F" w:rsidRDefault="0055571F" w:rsidP="0055571F">
      <w:pPr>
        <w:pStyle w:val="Paragraphedeliste"/>
        <w:numPr>
          <w:ilvl w:val="0"/>
          <w:numId w:val="27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>
        <w:rPr>
          <w:rFonts w:eastAsia="Arial" w:cs="Arial"/>
          <w:color w:val="000000" w:themeColor="text1"/>
          <w:sz w:val="24"/>
        </w:rPr>
        <w:t>Créer un répertoire.</w:t>
      </w:r>
    </w:p>
    <w:p w14:paraId="4D8D8A49" w14:textId="77777777" w:rsidR="0055571F" w:rsidRPr="00715B11" w:rsidRDefault="0055571F" w:rsidP="0055571F">
      <w:pPr>
        <w:pStyle w:val="Paragraphedeliste"/>
        <w:numPr>
          <w:ilvl w:val="0"/>
          <w:numId w:val="27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>Créer un fichier dans ce répertoire.</w:t>
      </w:r>
    </w:p>
    <w:p w14:paraId="49FEE444" w14:textId="77777777" w:rsidR="0055571F" w:rsidRPr="00715B11" w:rsidRDefault="0055571F" w:rsidP="0055571F">
      <w:pPr>
        <w:pStyle w:val="Paragraphedeliste"/>
        <w:numPr>
          <w:ilvl w:val="0"/>
          <w:numId w:val="27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>Écrire du contenu dans le fichier.</w:t>
      </w:r>
    </w:p>
    <w:p w14:paraId="5287E50F" w14:textId="77777777" w:rsidR="0055571F" w:rsidRPr="00715B11" w:rsidRDefault="0055571F" w:rsidP="0055571F">
      <w:pPr>
        <w:pStyle w:val="Paragraphedeliste"/>
        <w:numPr>
          <w:ilvl w:val="0"/>
          <w:numId w:val="27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>Afficher le contenu du fichier.</w:t>
      </w:r>
    </w:p>
    <w:p w14:paraId="426B60EB" w14:textId="77777777" w:rsidR="0055571F" w:rsidRPr="00715B11" w:rsidRDefault="0055571F" w:rsidP="0055571F">
      <w:pPr>
        <w:pStyle w:val="Paragraphedeliste"/>
        <w:numPr>
          <w:ilvl w:val="0"/>
          <w:numId w:val="27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>Supprimer le fichier et le répertoire.</w:t>
      </w:r>
    </w:p>
    <w:p w14:paraId="2C71E380" w14:textId="77777777" w:rsidR="0055571F" w:rsidRDefault="0055571F" w:rsidP="0055571F">
      <w:pPr>
        <w:pStyle w:val="Titre4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212121" w:fill="212121"/>
        <w:spacing w:line="85" w:lineRule="atLeast"/>
        <w:rPr>
          <w:color w:val="FFFFFF" w:themeColor="background1"/>
        </w:rPr>
      </w:pPr>
      <w:r>
        <w:rPr>
          <w:color w:val="FFFFFF" w:themeColor="background1"/>
          <w:sz w:val="24"/>
        </w:rPr>
        <w:t>Instructions</w:t>
      </w:r>
    </w:p>
    <w:p w14:paraId="28316DF5" w14:textId="77777777" w:rsidR="0055571F" w:rsidRDefault="0055571F" w:rsidP="0055571F">
      <w:pPr>
        <w:pStyle w:val="Paragraphedeliste"/>
        <w:numPr>
          <w:ilvl w:val="0"/>
          <w:numId w:val="28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>
        <w:rPr>
          <w:rFonts w:eastAsia="Arial" w:cs="Arial"/>
          <w:b/>
          <w:color w:val="000000" w:themeColor="text1"/>
          <w:sz w:val="24"/>
        </w:rPr>
        <w:t>Créer le script de base</w:t>
      </w:r>
    </w:p>
    <w:p w14:paraId="0B541C49" w14:textId="77777777" w:rsidR="0055571F" w:rsidRPr="00715B11" w:rsidRDefault="0055571F" w:rsidP="0055571F">
      <w:pPr>
        <w:pStyle w:val="Paragraphedeliste"/>
        <w:numPr>
          <w:ilvl w:val="0"/>
          <w:numId w:val="29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Créez un fichier nommé </w:t>
      </w:r>
      <w:r w:rsidRPr="00715B11">
        <w:rPr>
          <w:rFonts w:eastAsia="Arial" w:cs="Arial"/>
          <w:b/>
          <w:color w:val="000000" w:themeColor="text1"/>
        </w:rPr>
        <w:t>file_manager.sh</w:t>
      </w:r>
      <w:r w:rsidRPr="00715B11">
        <w:rPr>
          <w:rFonts w:eastAsia="Arial" w:cs="Arial"/>
          <w:color w:val="000000" w:themeColor="text1"/>
          <w:sz w:val="24"/>
        </w:rPr>
        <w:t>.</w:t>
      </w:r>
    </w:p>
    <w:p w14:paraId="34CDCC8D" w14:textId="77777777" w:rsidR="0055571F" w:rsidRPr="00715B11" w:rsidRDefault="0055571F" w:rsidP="0055571F">
      <w:pPr>
        <w:pStyle w:val="Paragraphedeliste"/>
        <w:numPr>
          <w:ilvl w:val="0"/>
          <w:numId w:val="29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Ajoutez le shebang pour indiquer que le script doit être exécuté avec </w:t>
      </w:r>
      <w:proofErr w:type="spellStart"/>
      <w:r w:rsidRPr="00715B11">
        <w:rPr>
          <w:rFonts w:eastAsia="Arial" w:cs="Arial"/>
          <w:color w:val="000000" w:themeColor="text1"/>
          <w:sz w:val="24"/>
        </w:rPr>
        <w:t>bash</w:t>
      </w:r>
      <w:proofErr w:type="spellEnd"/>
      <w:r w:rsidRPr="00715B11">
        <w:rPr>
          <w:rFonts w:eastAsia="Arial" w:cs="Arial"/>
          <w:color w:val="000000" w:themeColor="text1"/>
          <w:sz w:val="24"/>
        </w:rPr>
        <w:t>.</w:t>
      </w:r>
    </w:p>
    <w:p w14:paraId="562D0142" w14:textId="77777777" w:rsidR="0055571F" w:rsidRDefault="0055571F" w:rsidP="0055571F">
      <w:pPr>
        <w:pStyle w:val="Paragraphedeliste"/>
        <w:numPr>
          <w:ilvl w:val="0"/>
          <w:numId w:val="30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>
        <w:rPr>
          <w:rFonts w:eastAsia="Arial" w:cs="Arial"/>
          <w:b/>
          <w:color w:val="000000" w:themeColor="text1"/>
          <w:sz w:val="24"/>
        </w:rPr>
        <w:t>Ajouter un menu</w:t>
      </w:r>
    </w:p>
    <w:p w14:paraId="1796181F" w14:textId="77777777" w:rsidR="0055571F" w:rsidRPr="00715B11" w:rsidRDefault="0055571F" w:rsidP="0055571F">
      <w:pPr>
        <w:pStyle w:val="Paragraphedeliste"/>
        <w:numPr>
          <w:ilvl w:val="0"/>
          <w:numId w:val="31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>Ajoutez un menu pour permettre à l'utilisateur de choisir l'action qu'il souhaite effectuer. Le menu doit se répéter jusqu'à ce que l'utilisateur choisisse de quitter.</w:t>
      </w:r>
    </w:p>
    <w:p w14:paraId="74281A40" w14:textId="77777777" w:rsidR="0055571F" w:rsidRDefault="0055571F" w:rsidP="0055571F">
      <w:pPr>
        <w:pStyle w:val="Paragraphedeliste"/>
        <w:numPr>
          <w:ilvl w:val="0"/>
          <w:numId w:val="32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>
        <w:rPr>
          <w:rFonts w:eastAsia="Arial" w:cs="Arial"/>
          <w:b/>
          <w:color w:val="000000" w:themeColor="text1"/>
          <w:sz w:val="24"/>
        </w:rPr>
        <w:t>Implémenter les fonctionnalités</w:t>
      </w:r>
    </w:p>
    <w:p w14:paraId="418403E8" w14:textId="77777777" w:rsidR="0055571F" w:rsidRPr="00715B11" w:rsidRDefault="0055571F" w:rsidP="0055571F">
      <w:pPr>
        <w:pStyle w:val="Paragraphedeliste"/>
        <w:numPr>
          <w:ilvl w:val="0"/>
          <w:numId w:val="33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>Implémentez chaque fonctionnalité suivante dans votre script :</w:t>
      </w:r>
    </w:p>
    <w:p w14:paraId="0096C276" w14:textId="77777777" w:rsidR="0055571F" w:rsidRPr="00715B11" w:rsidRDefault="0055571F" w:rsidP="0055571F">
      <w:pPr>
        <w:pStyle w:val="Paragraphedeliste"/>
        <w:numPr>
          <w:ilvl w:val="0"/>
          <w:numId w:val="34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a. </w:t>
      </w:r>
      <w:r w:rsidRPr="00715B11">
        <w:rPr>
          <w:rFonts w:eastAsia="Arial" w:cs="Arial"/>
          <w:b/>
          <w:color w:val="000000" w:themeColor="text1"/>
          <w:sz w:val="24"/>
        </w:rPr>
        <w:t>Créer un répertoire</w:t>
      </w:r>
      <w:r w:rsidRPr="00715B11">
        <w:rPr>
          <w:rFonts w:eastAsia="Arial" w:cs="Arial"/>
          <w:color w:val="000000" w:themeColor="text1"/>
          <w:sz w:val="24"/>
        </w:rPr>
        <w:t xml:space="preserve"> - Demandez à l'utilisateur de saisir le nom du répertoire. - Utilisez une commande pour créer ce répertoire.</w:t>
      </w:r>
    </w:p>
    <w:p w14:paraId="32AEE0EA" w14:textId="77777777" w:rsidR="0055571F" w:rsidRPr="00715B11" w:rsidRDefault="0055571F" w:rsidP="0055571F">
      <w:pPr>
        <w:pStyle w:val="Paragraphedeliste"/>
        <w:numPr>
          <w:ilvl w:val="0"/>
          <w:numId w:val="34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b. </w:t>
      </w:r>
      <w:r w:rsidRPr="00715B11">
        <w:rPr>
          <w:rFonts w:eastAsia="Arial" w:cs="Arial"/>
          <w:b/>
          <w:color w:val="000000" w:themeColor="text1"/>
          <w:sz w:val="24"/>
        </w:rPr>
        <w:t>Créer un fichier dans ce répertoire</w:t>
      </w:r>
      <w:r w:rsidRPr="00715B11">
        <w:rPr>
          <w:rFonts w:eastAsia="Arial" w:cs="Arial"/>
          <w:color w:val="000000" w:themeColor="text1"/>
          <w:sz w:val="24"/>
        </w:rPr>
        <w:t xml:space="preserve"> - Demandez à l'utilisateur de saisir le nom du fichier. - Utilisez une commande pour créer ce fichier dans le répertoire créé précédemment.</w:t>
      </w:r>
    </w:p>
    <w:p w14:paraId="79F745C0" w14:textId="77777777" w:rsidR="0055571F" w:rsidRPr="00715B11" w:rsidRDefault="0055571F" w:rsidP="0055571F">
      <w:pPr>
        <w:pStyle w:val="Paragraphedeliste"/>
        <w:numPr>
          <w:ilvl w:val="0"/>
          <w:numId w:val="34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c. </w:t>
      </w:r>
      <w:r w:rsidRPr="00715B11">
        <w:rPr>
          <w:rFonts w:eastAsia="Arial" w:cs="Arial"/>
          <w:b/>
          <w:color w:val="000000" w:themeColor="text1"/>
          <w:sz w:val="24"/>
        </w:rPr>
        <w:t>Écrire du contenu dans le fichier</w:t>
      </w:r>
      <w:r w:rsidRPr="00715B11">
        <w:rPr>
          <w:rFonts w:eastAsia="Arial" w:cs="Arial"/>
          <w:color w:val="000000" w:themeColor="text1"/>
          <w:sz w:val="24"/>
        </w:rPr>
        <w:t xml:space="preserve"> - Demandez à l'utilisateur de saisir le contenu à écrire dans le fichier. - Utilisez une commande pour écrire ce contenu dans le fichier.</w:t>
      </w:r>
    </w:p>
    <w:p w14:paraId="1E3BCCCD" w14:textId="77777777" w:rsidR="0055571F" w:rsidRPr="00715B11" w:rsidRDefault="0055571F" w:rsidP="0055571F">
      <w:pPr>
        <w:pStyle w:val="Paragraphedeliste"/>
        <w:numPr>
          <w:ilvl w:val="0"/>
          <w:numId w:val="34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d. </w:t>
      </w:r>
      <w:r w:rsidRPr="00715B11">
        <w:rPr>
          <w:rFonts w:eastAsia="Arial" w:cs="Arial"/>
          <w:b/>
          <w:color w:val="000000" w:themeColor="text1"/>
          <w:sz w:val="24"/>
        </w:rPr>
        <w:t>Afficher le contenu du fichier</w:t>
      </w:r>
      <w:r w:rsidRPr="00715B11">
        <w:rPr>
          <w:rFonts w:eastAsia="Arial" w:cs="Arial"/>
          <w:color w:val="000000" w:themeColor="text1"/>
          <w:sz w:val="24"/>
        </w:rPr>
        <w:t xml:space="preserve"> - Utilisez une commande pour afficher le contenu du fichier à l'utilisateur.</w:t>
      </w:r>
    </w:p>
    <w:p w14:paraId="772CA1DF" w14:textId="77777777" w:rsidR="0055571F" w:rsidRPr="00715B11" w:rsidRDefault="0055571F" w:rsidP="0055571F">
      <w:pPr>
        <w:pStyle w:val="Paragraphedeliste"/>
        <w:numPr>
          <w:ilvl w:val="0"/>
          <w:numId w:val="34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lastRenderedPageBreak/>
        <w:t xml:space="preserve">e. </w:t>
      </w:r>
      <w:r w:rsidRPr="00715B11">
        <w:rPr>
          <w:rFonts w:eastAsia="Arial" w:cs="Arial"/>
          <w:b/>
          <w:color w:val="000000" w:themeColor="text1"/>
          <w:sz w:val="24"/>
        </w:rPr>
        <w:t>Supprimer le fichier et le répertoire</w:t>
      </w:r>
      <w:r w:rsidRPr="00715B11">
        <w:rPr>
          <w:rFonts w:eastAsia="Arial" w:cs="Arial"/>
          <w:color w:val="000000" w:themeColor="text1"/>
          <w:sz w:val="24"/>
        </w:rPr>
        <w:t xml:space="preserve"> - Utilisez des commandes pour supprimer le fichier, puis le répertoire.</w:t>
      </w:r>
    </w:p>
    <w:p w14:paraId="064ADA35" w14:textId="77777777" w:rsidR="0055571F" w:rsidRDefault="0055571F" w:rsidP="0055571F">
      <w:pPr>
        <w:pStyle w:val="Paragraphedeliste"/>
        <w:numPr>
          <w:ilvl w:val="0"/>
          <w:numId w:val="34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>
        <w:rPr>
          <w:rFonts w:eastAsia="Arial" w:cs="Arial"/>
          <w:b/>
          <w:color w:val="000000" w:themeColor="text1"/>
          <w:sz w:val="24"/>
        </w:rPr>
        <w:t>Tester le script</w:t>
      </w:r>
    </w:p>
    <w:p w14:paraId="00A1CFD7" w14:textId="77777777" w:rsidR="0055571F" w:rsidRPr="00715B11" w:rsidRDefault="0055571F" w:rsidP="0055571F">
      <w:pPr>
        <w:pStyle w:val="Paragraphedeliste"/>
        <w:numPr>
          <w:ilvl w:val="0"/>
          <w:numId w:val="35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Rendez le script exécutable avec la commande </w:t>
      </w:r>
      <w:r w:rsidRPr="00715B11">
        <w:rPr>
          <w:rFonts w:eastAsia="Arial" w:cs="Arial"/>
          <w:b/>
          <w:color w:val="000000" w:themeColor="text1"/>
        </w:rPr>
        <w:t>chmod +x file_manager.sh</w:t>
      </w:r>
      <w:r w:rsidRPr="00715B11">
        <w:rPr>
          <w:rFonts w:eastAsia="Arial" w:cs="Arial"/>
          <w:color w:val="000000" w:themeColor="text1"/>
          <w:sz w:val="24"/>
        </w:rPr>
        <w:t>.</w:t>
      </w:r>
    </w:p>
    <w:p w14:paraId="5AAF2181" w14:textId="77777777" w:rsidR="0055571F" w:rsidRPr="00715B11" w:rsidRDefault="0055571F" w:rsidP="0055571F">
      <w:pPr>
        <w:pStyle w:val="Paragraphedeliste"/>
        <w:numPr>
          <w:ilvl w:val="0"/>
          <w:numId w:val="35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Exécutez le script avec </w:t>
      </w:r>
      <w:r w:rsidRPr="00715B11">
        <w:rPr>
          <w:rFonts w:eastAsia="Arial" w:cs="Arial"/>
          <w:b/>
          <w:color w:val="000000" w:themeColor="text1"/>
        </w:rPr>
        <w:t>./file_manager.sh</w:t>
      </w:r>
      <w:r w:rsidRPr="00715B11">
        <w:rPr>
          <w:rFonts w:eastAsia="Arial" w:cs="Arial"/>
          <w:color w:val="000000" w:themeColor="text1"/>
          <w:sz w:val="24"/>
        </w:rPr>
        <w:t xml:space="preserve"> et testez toutes les fonctionnalités.</w:t>
      </w:r>
    </w:p>
    <w:p w14:paraId="0BA526C3" w14:textId="77777777" w:rsidR="0055571F" w:rsidRPr="00715B11" w:rsidRDefault="0055571F" w:rsidP="0055571F">
      <w:pPr>
        <w:pStyle w:val="Titre3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212121" w:fill="212121"/>
        <w:spacing w:line="91" w:lineRule="atLeast"/>
        <w:rPr>
          <w:color w:val="FFFFFF" w:themeColor="background1"/>
        </w:rPr>
      </w:pPr>
      <w:r w:rsidRPr="00715B11">
        <w:rPr>
          <w:rFonts w:ascii="Arial" w:eastAsia="Arial" w:hAnsi="Arial" w:cs="Arial"/>
          <w:b/>
          <w:color w:val="FFFFFF" w:themeColor="background1"/>
        </w:rPr>
        <w:t>Exemple de ce que devrait faire le script</w:t>
      </w:r>
    </w:p>
    <w:p w14:paraId="59CCBE10" w14:textId="77777777" w:rsidR="0055571F" w:rsidRPr="00715B11" w:rsidRDefault="0055571F" w:rsidP="0055571F">
      <w:p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hd w:val="clear" w:color="212121" w:fill="212121"/>
        <w:rPr>
          <w:color w:val="FFFFFF" w:themeColor="background1"/>
        </w:rPr>
      </w:pPr>
      <w:r w:rsidRPr="00715B11">
        <w:rPr>
          <w:rFonts w:eastAsia="Arial" w:cs="Arial"/>
          <w:color w:val="FFFFFF" w:themeColor="background1"/>
          <w:sz w:val="24"/>
        </w:rPr>
        <w:t>Lorsque le script est exécuté, il devrait afficher un menu comme ceci :</w:t>
      </w:r>
    </w:p>
    <w:p w14:paraId="1EA440A2" w14:textId="77777777" w:rsidR="0055571F" w:rsidRDefault="0055571F" w:rsidP="0055571F">
      <w:p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line="360" w:lineRule="atLeast"/>
        <w:rPr>
          <w:color w:val="000000" w:themeColor="text1"/>
        </w:rPr>
      </w:pPr>
      <w:proofErr w:type="gramStart"/>
      <w:r>
        <w:rPr>
          <w:rFonts w:eastAsia="Arial" w:cs="Arial"/>
          <w:color w:val="000000" w:themeColor="text1"/>
        </w:rPr>
        <w:t>Menu:</w:t>
      </w:r>
      <w:proofErr w:type="gramEnd"/>
      <w:r>
        <w:rPr>
          <w:rFonts w:eastAsia="Arial" w:cs="Arial"/>
          <w:color w:val="000000" w:themeColor="text1"/>
        </w:rPr>
        <w:t xml:space="preserve"> </w:t>
      </w:r>
      <w:r>
        <w:rPr>
          <w:rFonts w:eastAsia="Arial" w:cs="Arial"/>
          <w:color w:val="000000" w:themeColor="text1"/>
          <w:sz w:val="21"/>
        </w:rPr>
        <w:t>1.</w:t>
      </w:r>
      <w:r>
        <w:rPr>
          <w:rFonts w:eastAsia="Arial" w:cs="Arial"/>
          <w:color w:val="000000" w:themeColor="text1"/>
        </w:rPr>
        <w:t xml:space="preserve"> Créer un répertoire </w:t>
      </w:r>
      <w:r>
        <w:rPr>
          <w:rFonts w:eastAsia="Arial" w:cs="Arial"/>
          <w:color w:val="000000" w:themeColor="text1"/>
          <w:sz w:val="21"/>
        </w:rPr>
        <w:t>2.</w:t>
      </w:r>
      <w:r>
        <w:rPr>
          <w:rFonts w:eastAsia="Arial" w:cs="Arial"/>
          <w:color w:val="000000" w:themeColor="text1"/>
        </w:rPr>
        <w:t xml:space="preserve"> </w:t>
      </w:r>
      <w:r w:rsidRPr="00715B11">
        <w:rPr>
          <w:rFonts w:eastAsia="Arial" w:cs="Arial"/>
          <w:color w:val="000000" w:themeColor="text1"/>
        </w:rPr>
        <w:t xml:space="preserve">Créer un fichier </w:t>
      </w:r>
      <w:r w:rsidRPr="00715B11">
        <w:rPr>
          <w:rFonts w:eastAsia="Arial" w:cs="Arial"/>
          <w:color w:val="000000" w:themeColor="text1"/>
          <w:sz w:val="21"/>
        </w:rPr>
        <w:t>3.</w:t>
      </w:r>
      <w:r w:rsidRPr="00715B11">
        <w:rPr>
          <w:rFonts w:eastAsia="Arial" w:cs="Arial"/>
          <w:color w:val="000000" w:themeColor="text1"/>
        </w:rPr>
        <w:t xml:space="preserve"> Écrire du contenu dans le fichier </w:t>
      </w:r>
      <w:r w:rsidRPr="00715B11">
        <w:rPr>
          <w:rFonts w:eastAsia="Arial" w:cs="Arial"/>
          <w:color w:val="000000" w:themeColor="text1"/>
          <w:sz w:val="21"/>
        </w:rPr>
        <w:t>4.</w:t>
      </w:r>
      <w:r w:rsidRPr="00715B11">
        <w:rPr>
          <w:rFonts w:eastAsia="Arial" w:cs="Arial"/>
          <w:color w:val="000000" w:themeColor="text1"/>
        </w:rPr>
        <w:t xml:space="preserve"> Afficher le contenu du fichier </w:t>
      </w:r>
      <w:r w:rsidRPr="00715B11">
        <w:rPr>
          <w:rFonts w:eastAsia="Arial" w:cs="Arial"/>
          <w:color w:val="000000" w:themeColor="text1"/>
          <w:sz w:val="21"/>
        </w:rPr>
        <w:t>5.</w:t>
      </w:r>
      <w:r w:rsidRPr="00715B11">
        <w:rPr>
          <w:rFonts w:eastAsia="Arial" w:cs="Arial"/>
          <w:color w:val="000000" w:themeColor="text1"/>
        </w:rPr>
        <w:t xml:space="preserve"> Supprimer le fichier et le répertoire </w:t>
      </w:r>
      <w:r w:rsidRPr="00715B11">
        <w:rPr>
          <w:rFonts w:eastAsia="Arial" w:cs="Arial"/>
          <w:color w:val="000000" w:themeColor="text1"/>
          <w:sz w:val="21"/>
        </w:rPr>
        <w:t>6.</w:t>
      </w:r>
      <w:r w:rsidRPr="00715B11">
        <w:rPr>
          <w:rFonts w:eastAsia="Arial" w:cs="Arial"/>
          <w:color w:val="000000" w:themeColor="text1"/>
        </w:rPr>
        <w:t xml:space="preserve"> </w:t>
      </w:r>
      <w:r>
        <w:rPr>
          <w:rFonts w:eastAsia="Arial" w:cs="Arial"/>
          <w:color w:val="000000" w:themeColor="text1"/>
        </w:rPr>
        <w:t xml:space="preserve">Quitter Choisissez une </w:t>
      </w:r>
      <w:proofErr w:type="gramStart"/>
      <w:r>
        <w:rPr>
          <w:rFonts w:eastAsia="Arial" w:cs="Arial"/>
          <w:color w:val="000000" w:themeColor="text1"/>
        </w:rPr>
        <w:t>option:</w:t>
      </w:r>
      <w:proofErr w:type="gramEnd"/>
      <w:r>
        <w:rPr>
          <w:rFonts w:eastAsia="Arial" w:cs="Arial"/>
          <w:color w:val="000000" w:themeColor="text1"/>
        </w:rPr>
        <w:t xml:space="preserve"> </w:t>
      </w:r>
    </w:p>
    <w:p w14:paraId="1E505202" w14:textId="77777777" w:rsidR="0055571F" w:rsidRPr="00715B11" w:rsidRDefault="0055571F" w:rsidP="0055571F">
      <w:pPr>
        <w:pStyle w:val="Paragraphedeliste"/>
        <w:numPr>
          <w:ilvl w:val="0"/>
          <w:numId w:val="36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Si l'utilisateur choisit </w:t>
      </w:r>
      <w:r w:rsidRPr="00715B11">
        <w:rPr>
          <w:rFonts w:eastAsia="Arial" w:cs="Arial"/>
          <w:b/>
          <w:color w:val="000000" w:themeColor="text1"/>
        </w:rPr>
        <w:t>1</w:t>
      </w:r>
      <w:r w:rsidRPr="00715B11">
        <w:rPr>
          <w:rFonts w:eastAsia="Arial" w:cs="Arial"/>
          <w:color w:val="000000" w:themeColor="text1"/>
          <w:sz w:val="24"/>
        </w:rPr>
        <w:t>, le script demande le nom du répertoire et le crée.</w:t>
      </w:r>
    </w:p>
    <w:p w14:paraId="0A66D153" w14:textId="77777777" w:rsidR="0055571F" w:rsidRPr="00715B11" w:rsidRDefault="0055571F" w:rsidP="0055571F">
      <w:pPr>
        <w:pStyle w:val="Paragraphedeliste"/>
        <w:numPr>
          <w:ilvl w:val="0"/>
          <w:numId w:val="36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Si l'utilisateur choisit </w:t>
      </w:r>
      <w:r w:rsidRPr="00715B11">
        <w:rPr>
          <w:rFonts w:eastAsia="Arial" w:cs="Arial"/>
          <w:b/>
          <w:color w:val="000000" w:themeColor="text1"/>
        </w:rPr>
        <w:t>2</w:t>
      </w:r>
      <w:r w:rsidRPr="00715B11">
        <w:rPr>
          <w:rFonts w:eastAsia="Arial" w:cs="Arial"/>
          <w:color w:val="000000" w:themeColor="text1"/>
          <w:sz w:val="24"/>
        </w:rPr>
        <w:t>, le script demande le nom du fichier et le crée dans le répertoire.</w:t>
      </w:r>
    </w:p>
    <w:p w14:paraId="25791247" w14:textId="77777777" w:rsidR="0055571F" w:rsidRPr="00715B11" w:rsidRDefault="0055571F" w:rsidP="0055571F">
      <w:pPr>
        <w:pStyle w:val="Paragraphedeliste"/>
        <w:numPr>
          <w:ilvl w:val="0"/>
          <w:numId w:val="36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Si l'utilisateur choisit </w:t>
      </w:r>
      <w:r w:rsidRPr="00715B11">
        <w:rPr>
          <w:rFonts w:eastAsia="Arial" w:cs="Arial"/>
          <w:b/>
          <w:color w:val="000000" w:themeColor="text1"/>
        </w:rPr>
        <w:t>3</w:t>
      </w:r>
      <w:r w:rsidRPr="00715B11">
        <w:rPr>
          <w:rFonts w:eastAsia="Arial" w:cs="Arial"/>
          <w:color w:val="000000" w:themeColor="text1"/>
          <w:sz w:val="24"/>
        </w:rPr>
        <w:t>, le script demande le contenu à écrire dans le fichier et l'écrit.</w:t>
      </w:r>
    </w:p>
    <w:p w14:paraId="30BEFF51" w14:textId="77777777" w:rsidR="0055571F" w:rsidRPr="00715B11" w:rsidRDefault="0055571F" w:rsidP="0055571F">
      <w:pPr>
        <w:pStyle w:val="Paragraphedeliste"/>
        <w:numPr>
          <w:ilvl w:val="0"/>
          <w:numId w:val="36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Si l'utilisateur choisit </w:t>
      </w:r>
      <w:r w:rsidRPr="00715B11">
        <w:rPr>
          <w:rFonts w:eastAsia="Arial" w:cs="Arial"/>
          <w:b/>
          <w:color w:val="000000" w:themeColor="text1"/>
        </w:rPr>
        <w:t>4</w:t>
      </w:r>
      <w:r w:rsidRPr="00715B11">
        <w:rPr>
          <w:rFonts w:eastAsia="Arial" w:cs="Arial"/>
          <w:color w:val="000000" w:themeColor="text1"/>
          <w:sz w:val="24"/>
        </w:rPr>
        <w:t>, le script affiche le contenu du fichier.</w:t>
      </w:r>
    </w:p>
    <w:p w14:paraId="2A5591E1" w14:textId="77777777" w:rsidR="0055571F" w:rsidRPr="00715B11" w:rsidRDefault="0055571F" w:rsidP="0055571F">
      <w:pPr>
        <w:pStyle w:val="Paragraphedeliste"/>
        <w:numPr>
          <w:ilvl w:val="0"/>
          <w:numId w:val="36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Si l'utilisateur choisit </w:t>
      </w:r>
      <w:r w:rsidRPr="00715B11">
        <w:rPr>
          <w:rFonts w:eastAsia="Arial" w:cs="Arial"/>
          <w:b/>
          <w:color w:val="000000" w:themeColor="text1"/>
        </w:rPr>
        <w:t>5</w:t>
      </w:r>
      <w:r w:rsidRPr="00715B11">
        <w:rPr>
          <w:rFonts w:eastAsia="Arial" w:cs="Arial"/>
          <w:color w:val="000000" w:themeColor="text1"/>
          <w:sz w:val="24"/>
        </w:rPr>
        <w:t>, le script supprime le fichier et le répertoire.</w:t>
      </w:r>
    </w:p>
    <w:p w14:paraId="2FCA3B35" w14:textId="77777777" w:rsidR="0055571F" w:rsidRPr="00715B11" w:rsidRDefault="0055571F" w:rsidP="0055571F">
      <w:pPr>
        <w:pStyle w:val="Paragraphedeliste"/>
        <w:numPr>
          <w:ilvl w:val="0"/>
          <w:numId w:val="36"/>
        </w:numPr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</w:pBdr>
        <w:spacing w:after="200" w:line="276" w:lineRule="auto"/>
        <w:jc w:val="left"/>
        <w:rPr>
          <w:color w:val="000000" w:themeColor="text1"/>
        </w:rPr>
      </w:pPr>
      <w:r w:rsidRPr="00715B11">
        <w:rPr>
          <w:rFonts w:eastAsia="Arial" w:cs="Arial"/>
          <w:color w:val="000000" w:themeColor="text1"/>
          <w:sz w:val="24"/>
        </w:rPr>
        <w:t xml:space="preserve">Si l'utilisateur choisit </w:t>
      </w:r>
      <w:r w:rsidRPr="00715B11">
        <w:rPr>
          <w:rFonts w:eastAsia="Arial" w:cs="Arial"/>
          <w:b/>
          <w:color w:val="000000" w:themeColor="text1"/>
        </w:rPr>
        <w:t>6</w:t>
      </w:r>
      <w:r w:rsidRPr="00715B11">
        <w:rPr>
          <w:rFonts w:eastAsia="Arial" w:cs="Arial"/>
          <w:color w:val="000000" w:themeColor="text1"/>
          <w:sz w:val="24"/>
        </w:rPr>
        <w:t>, le script se termine.</w:t>
      </w:r>
    </w:p>
    <w:p w14:paraId="7C4E2B41" w14:textId="77777777" w:rsidR="0055571F" w:rsidRPr="00715B11" w:rsidRDefault="0055571F" w:rsidP="0055571F">
      <w:pPr>
        <w:rPr>
          <w:color w:val="000000" w:themeColor="text1"/>
        </w:rPr>
      </w:pPr>
    </w:p>
    <w:p w14:paraId="4069F554" w14:textId="77777777" w:rsidR="00F4110E" w:rsidRPr="003755B0" w:rsidRDefault="00F4110E" w:rsidP="00F4110E">
      <w:pPr>
        <w:rPr>
          <w:b/>
          <w:bCs/>
        </w:rPr>
      </w:pPr>
      <w:r w:rsidRPr="003755B0">
        <w:rPr>
          <w:b/>
          <w:bCs/>
          <w:color w:val="FF0000"/>
        </w:rPr>
        <w:t xml:space="preserve">M’envoyer </w:t>
      </w:r>
      <w:r>
        <w:rPr>
          <w:b/>
          <w:bCs/>
          <w:color w:val="FF0000"/>
        </w:rPr>
        <w:t>votre travail</w:t>
      </w:r>
      <w:r w:rsidRPr="003755B0">
        <w:rPr>
          <w:b/>
          <w:bCs/>
          <w:color w:val="FF0000"/>
        </w:rPr>
        <w:t xml:space="preserve"> à l’adresse </w:t>
      </w:r>
      <w:hyperlink r:id="rId10" w:history="1">
        <w:r w:rsidRPr="003755B0">
          <w:rPr>
            <w:rStyle w:val="Lienhypertexte"/>
            <w:b/>
            <w:bCs/>
          </w:rPr>
          <w:t>micheline.ekoue@ecole-hexagone.com</w:t>
        </w:r>
      </w:hyperlink>
    </w:p>
    <w:p w14:paraId="3BF57075" w14:textId="4684B591" w:rsidR="00F4110E" w:rsidRPr="003755B0" w:rsidRDefault="00F4110E" w:rsidP="00F4110E">
      <w:pPr>
        <w:rPr>
          <w:b/>
          <w:bCs/>
          <w:color w:val="FF0000"/>
        </w:rPr>
      </w:pPr>
      <w:r w:rsidRPr="003755B0">
        <w:rPr>
          <w:b/>
          <w:bCs/>
          <w:color w:val="FF0000"/>
          <w:u w:val="single"/>
        </w:rPr>
        <w:t xml:space="preserve">Object : </w:t>
      </w:r>
      <w:r w:rsidRPr="003755B0">
        <w:rPr>
          <w:b/>
          <w:bCs/>
          <w:color w:val="FF0000"/>
        </w:rPr>
        <w:t>[B</w:t>
      </w:r>
      <w:proofErr w:type="gramStart"/>
      <w:r w:rsidRPr="003755B0">
        <w:rPr>
          <w:b/>
          <w:bCs/>
          <w:color w:val="FF0000"/>
        </w:rPr>
        <w:t>1][</w:t>
      </w:r>
      <w:proofErr w:type="gramEnd"/>
      <w:r w:rsidRPr="003755B0">
        <w:rPr>
          <w:b/>
          <w:bCs/>
          <w:color w:val="FF0000"/>
        </w:rPr>
        <w:t xml:space="preserve">Versailles][1LADM] </w:t>
      </w:r>
      <w:r>
        <w:rPr>
          <w:b/>
          <w:bCs/>
          <w:color w:val="FF0000"/>
        </w:rPr>
        <w:t>TP601</w:t>
      </w:r>
      <w:r>
        <w:rPr>
          <w:b/>
          <w:bCs/>
          <w:color w:val="FF0000"/>
        </w:rPr>
        <w:t xml:space="preserve"> </w:t>
      </w:r>
      <w:r w:rsidRPr="003755B0">
        <w:rPr>
          <w:b/>
          <w:bCs/>
          <w:color w:val="FF0000"/>
        </w:rPr>
        <w:t xml:space="preserve">– </w:t>
      </w:r>
      <w:r>
        <w:rPr>
          <w:b/>
          <w:bCs/>
          <w:color w:val="FF0000"/>
        </w:rPr>
        <w:t>Script Shell</w:t>
      </w:r>
    </w:p>
    <w:p w14:paraId="51E80348" w14:textId="0160A5C9" w:rsidR="00F4110E" w:rsidRDefault="00F4110E" w:rsidP="00F4110E">
      <w:pPr>
        <w:rPr>
          <w:color w:val="FF0000"/>
        </w:rPr>
      </w:pPr>
      <w:r w:rsidRPr="003755B0">
        <w:rPr>
          <w:color w:val="FF0000"/>
        </w:rPr>
        <w:t xml:space="preserve">Nom du fichier </w:t>
      </w:r>
      <w:proofErr w:type="spellStart"/>
      <w:r w:rsidRPr="003755B0">
        <w:rPr>
          <w:b/>
          <w:bCs/>
          <w:color w:val="FF0000"/>
        </w:rPr>
        <w:t>NOMPrenom</w:t>
      </w:r>
      <w:proofErr w:type="spellEnd"/>
      <w:r w:rsidRPr="003755B0">
        <w:rPr>
          <w:b/>
          <w:bCs/>
          <w:color w:val="FF0000"/>
        </w:rPr>
        <w:t xml:space="preserve">- </w:t>
      </w:r>
      <w:r>
        <w:rPr>
          <w:b/>
          <w:bCs/>
          <w:color w:val="FF0000"/>
        </w:rPr>
        <w:t>TP601</w:t>
      </w:r>
      <w:r>
        <w:rPr>
          <w:b/>
          <w:bCs/>
          <w:color w:val="FF0000"/>
        </w:rPr>
        <w:t xml:space="preserve">-ScriptShell.zip </w:t>
      </w:r>
      <w:proofErr w:type="gramStart"/>
      <w:r>
        <w:rPr>
          <w:b/>
          <w:bCs/>
          <w:color w:val="FF0000"/>
        </w:rPr>
        <w:t>ou</w:t>
      </w:r>
      <w:proofErr w:type="gramEnd"/>
      <w:r>
        <w:rPr>
          <w:b/>
          <w:bCs/>
          <w:color w:val="FF0000"/>
        </w:rPr>
        <w:t xml:space="preserve"> .tar</w:t>
      </w:r>
    </w:p>
    <w:p w14:paraId="4CD2C5A2" w14:textId="1ACEBCBE" w:rsidR="00F4110E" w:rsidRDefault="00F4110E" w:rsidP="00F4110E">
      <w:pPr>
        <w:rPr>
          <w:b/>
          <w:bCs/>
          <w:color w:val="FF0000"/>
        </w:rPr>
      </w:pPr>
      <w:proofErr w:type="gramStart"/>
      <w:r>
        <w:rPr>
          <w:color w:val="FF0000"/>
        </w:rPr>
        <w:t>e</w:t>
      </w:r>
      <w:r w:rsidRPr="003755B0">
        <w:rPr>
          <w:color w:val="FF0000"/>
        </w:rPr>
        <w:t>xemple</w:t>
      </w:r>
      <w:proofErr w:type="gramEnd"/>
      <w:r w:rsidRPr="003755B0">
        <w:rPr>
          <w:color w:val="FF0000"/>
        </w:rPr>
        <w:t xml:space="preserve"> =&gt; </w:t>
      </w:r>
      <w:proofErr w:type="spellStart"/>
      <w:r w:rsidRPr="003755B0">
        <w:rPr>
          <w:b/>
          <w:bCs/>
          <w:color w:val="FF0000"/>
        </w:rPr>
        <w:t>EKOUEMicheline</w:t>
      </w:r>
      <w:proofErr w:type="spellEnd"/>
      <w:r w:rsidRPr="003755B0">
        <w:rPr>
          <w:b/>
          <w:bCs/>
          <w:color w:val="FF0000"/>
        </w:rPr>
        <w:t>-</w:t>
      </w:r>
      <w:r w:rsidRPr="00F4110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TP601-</w:t>
      </w:r>
      <w:r w:rsidRPr="00FB21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ScriptShell.zip à l’intérieur </w:t>
      </w:r>
    </w:p>
    <w:p w14:paraId="4CF4C7F2" w14:textId="167F896E" w:rsidR="00F4110E" w:rsidRPr="00FB216E" w:rsidRDefault="00F4110E" w:rsidP="00F4110E">
      <w:pPr>
        <w:rPr>
          <w:i/>
          <w:iCs/>
          <w:color w:val="FF0000"/>
        </w:rPr>
      </w:pPr>
      <w:r>
        <w:rPr>
          <w:b/>
          <w:bCs/>
          <w:color w:val="FF0000"/>
        </w:rPr>
        <w:t xml:space="preserve">le fichier </w:t>
      </w:r>
      <w:proofErr w:type="spellStart"/>
      <w:r w:rsidRPr="00FB216E">
        <w:rPr>
          <w:b/>
          <w:bCs/>
          <w:i/>
          <w:iCs/>
          <w:color w:val="FF0000"/>
        </w:rPr>
        <w:t>EKOUEMicheline</w:t>
      </w:r>
      <w:proofErr w:type="spellEnd"/>
      <w:r w:rsidRPr="00FB216E">
        <w:rPr>
          <w:b/>
          <w:bCs/>
          <w:i/>
          <w:iCs/>
          <w:color w:val="FF0000"/>
        </w:rPr>
        <w:t xml:space="preserve"> _</w:t>
      </w:r>
      <w:r>
        <w:rPr>
          <w:b/>
          <w:bCs/>
          <w:i/>
          <w:iCs/>
          <w:color w:val="FF0000"/>
        </w:rPr>
        <w:t>file_</w:t>
      </w:r>
      <w:r w:rsidRPr="00FB216E">
        <w:rPr>
          <w:b/>
          <w:bCs/>
          <w:i/>
          <w:iCs/>
          <w:color w:val="FF0000"/>
        </w:rPr>
        <w:t>management.sh</w:t>
      </w:r>
    </w:p>
    <w:p w14:paraId="17B2D58E" w14:textId="77777777" w:rsidR="0055571F" w:rsidRPr="00114852" w:rsidRDefault="0055571F" w:rsidP="00114852"/>
    <w:sectPr w:rsidR="0055571F" w:rsidRPr="00114852" w:rsidSect="0096050A">
      <w:headerReference w:type="default" r:id="rId11"/>
      <w:footerReference w:type="default" r:id="rId12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D6BE6" w14:textId="77777777" w:rsidR="00B14DC9" w:rsidRDefault="00B14DC9" w:rsidP="00AC3A05">
      <w:r>
        <w:separator/>
      </w:r>
    </w:p>
  </w:endnote>
  <w:endnote w:type="continuationSeparator" w:id="0">
    <w:p w14:paraId="494375F4" w14:textId="77777777" w:rsidR="00B14DC9" w:rsidRDefault="00B14DC9" w:rsidP="00AC3A05">
      <w:r>
        <w:continuationSeparator/>
      </w:r>
    </w:p>
  </w:endnote>
  <w:endnote w:type="continuationNotice" w:id="1">
    <w:p w14:paraId="6DD679FE" w14:textId="77777777" w:rsidR="00B14DC9" w:rsidRDefault="00B14D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381AA" w14:textId="77777777" w:rsidR="002016D9" w:rsidRDefault="002016D9" w:rsidP="00406877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B2C660C" wp14:editId="2153C85B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E8AE598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10725A8F" w14:textId="77777777" w:rsidR="002016D9" w:rsidRDefault="002016D9" w:rsidP="006E47C9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0E08E6E9" w14:textId="77777777" w:rsidR="00503256" w:rsidRDefault="00503256" w:rsidP="00503256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068F2CA6" w14:textId="77777777" w:rsidR="002016D9" w:rsidRPr="00406877" w:rsidRDefault="002016D9" w:rsidP="006E47C9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8844B" w14:textId="77777777" w:rsidR="00B14DC9" w:rsidRDefault="00B14DC9" w:rsidP="00AC3A05">
      <w:r>
        <w:separator/>
      </w:r>
    </w:p>
  </w:footnote>
  <w:footnote w:type="continuationSeparator" w:id="0">
    <w:p w14:paraId="2AE9FD92" w14:textId="77777777" w:rsidR="00B14DC9" w:rsidRDefault="00B14DC9" w:rsidP="00AC3A05">
      <w:r>
        <w:continuationSeparator/>
      </w:r>
    </w:p>
  </w:footnote>
  <w:footnote w:type="continuationNotice" w:id="1">
    <w:p w14:paraId="516A719C" w14:textId="77777777" w:rsidR="00B14DC9" w:rsidRDefault="00B14DC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6FC54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3A1481A0" wp14:editId="3FBDB097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4ADBFD" w14:textId="77777777" w:rsidR="002016D9" w:rsidRDefault="002016D9">
    <w:pPr>
      <w:pStyle w:val="En-tte"/>
    </w:pPr>
  </w:p>
  <w:p w14:paraId="66E63899" w14:textId="77777777" w:rsidR="002016D9" w:rsidRDefault="002016D9">
    <w:pPr>
      <w:pStyle w:val="En-tte"/>
    </w:pPr>
  </w:p>
  <w:p w14:paraId="29162E8F" w14:textId="77777777" w:rsidR="00BC724B" w:rsidRDefault="00BC724B">
    <w:pPr>
      <w:pStyle w:val="En-tte"/>
    </w:pPr>
  </w:p>
  <w:p w14:paraId="5304E9C8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0552"/>
    <w:multiLevelType w:val="hybridMultilevel"/>
    <w:tmpl w:val="B4B8AA56"/>
    <w:lvl w:ilvl="0" w:tplc="3850BEA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ECECEC"/>
        <w:sz w:val="24"/>
      </w:rPr>
    </w:lvl>
    <w:lvl w:ilvl="1" w:tplc="CACA6382">
      <w:start w:val="1"/>
      <w:numFmt w:val="decimal"/>
      <w:lvlText w:val="%2."/>
      <w:lvlJc w:val="right"/>
      <w:pPr>
        <w:ind w:left="1429" w:hanging="360"/>
      </w:pPr>
    </w:lvl>
    <w:lvl w:ilvl="2" w:tplc="CE10CD26">
      <w:start w:val="1"/>
      <w:numFmt w:val="decimal"/>
      <w:lvlText w:val="%3."/>
      <w:lvlJc w:val="right"/>
      <w:pPr>
        <w:ind w:left="2149" w:hanging="180"/>
      </w:pPr>
    </w:lvl>
    <w:lvl w:ilvl="3" w:tplc="ADDA209A">
      <w:start w:val="1"/>
      <w:numFmt w:val="decimal"/>
      <w:lvlText w:val="%4."/>
      <w:lvlJc w:val="right"/>
      <w:pPr>
        <w:ind w:left="2869" w:hanging="360"/>
      </w:pPr>
    </w:lvl>
    <w:lvl w:ilvl="4" w:tplc="22521848">
      <w:start w:val="1"/>
      <w:numFmt w:val="decimal"/>
      <w:lvlText w:val="%5."/>
      <w:lvlJc w:val="right"/>
      <w:pPr>
        <w:ind w:left="3589" w:hanging="360"/>
      </w:pPr>
    </w:lvl>
    <w:lvl w:ilvl="5" w:tplc="D4428286">
      <w:start w:val="1"/>
      <w:numFmt w:val="decimal"/>
      <w:lvlText w:val="%6."/>
      <w:lvlJc w:val="right"/>
      <w:pPr>
        <w:ind w:left="4309" w:hanging="180"/>
      </w:pPr>
    </w:lvl>
    <w:lvl w:ilvl="6" w:tplc="B5923974">
      <w:start w:val="1"/>
      <w:numFmt w:val="decimal"/>
      <w:lvlText w:val="%7."/>
      <w:lvlJc w:val="right"/>
      <w:pPr>
        <w:ind w:left="5029" w:hanging="360"/>
      </w:pPr>
    </w:lvl>
    <w:lvl w:ilvl="7" w:tplc="79F66726">
      <w:start w:val="1"/>
      <w:numFmt w:val="decimal"/>
      <w:lvlText w:val="%8."/>
      <w:lvlJc w:val="right"/>
      <w:pPr>
        <w:ind w:left="5749" w:hanging="360"/>
      </w:pPr>
    </w:lvl>
    <w:lvl w:ilvl="8" w:tplc="83AE0AC4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B55D1"/>
    <w:multiLevelType w:val="hybridMultilevel"/>
    <w:tmpl w:val="0BA89C16"/>
    <w:lvl w:ilvl="0" w:tplc="69C8B0B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ECECEC"/>
      </w:rPr>
    </w:lvl>
    <w:lvl w:ilvl="1" w:tplc="25AEEDF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ECECEC"/>
      </w:rPr>
    </w:lvl>
    <w:lvl w:ilvl="2" w:tplc="297CC2A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ECECEC"/>
      </w:rPr>
    </w:lvl>
    <w:lvl w:ilvl="3" w:tplc="990CD1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ECECEC"/>
      </w:rPr>
    </w:lvl>
    <w:lvl w:ilvl="4" w:tplc="2578F38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ECECEC"/>
      </w:rPr>
    </w:lvl>
    <w:lvl w:ilvl="5" w:tplc="F29AA94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ECECEC"/>
      </w:rPr>
    </w:lvl>
    <w:lvl w:ilvl="6" w:tplc="45C62EA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ECECEC"/>
      </w:rPr>
    </w:lvl>
    <w:lvl w:ilvl="7" w:tplc="15B4E5C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ECECEC"/>
      </w:rPr>
    </w:lvl>
    <w:lvl w:ilvl="8" w:tplc="AD44856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ECECEC"/>
      </w:rPr>
    </w:lvl>
  </w:abstractNum>
  <w:abstractNum w:abstractNumId="10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62822"/>
    <w:multiLevelType w:val="hybridMultilevel"/>
    <w:tmpl w:val="BA0862B8"/>
    <w:lvl w:ilvl="0" w:tplc="C9BE2DE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ECECEC"/>
      </w:rPr>
    </w:lvl>
    <w:lvl w:ilvl="1" w:tplc="B18015C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ECECEC"/>
      </w:rPr>
    </w:lvl>
    <w:lvl w:ilvl="2" w:tplc="39AE455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ECECEC"/>
      </w:rPr>
    </w:lvl>
    <w:lvl w:ilvl="3" w:tplc="BAF4C8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ECECEC"/>
      </w:rPr>
    </w:lvl>
    <w:lvl w:ilvl="4" w:tplc="9626BF5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ECECEC"/>
      </w:rPr>
    </w:lvl>
    <w:lvl w:ilvl="5" w:tplc="2FC293D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ECECEC"/>
      </w:rPr>
    </w:lvl>
    <w:lvl w:ilvl="6" w:tplc="2ABA6F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ECECEC"/>
      </w:rPr>
    </w:lvl>
    <w:lvl w:ilvl="7" w:tplc="76C00FF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ECECEC"/>
      </w:rPr>
    </w:lvl>
    <w:lvl w:ilvl="8" w:tplc="FCCA6E6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ECECEC"/>
      </w:rPr>
    </w:lvl>
  </w:abstractNum>
  <w:abstractNum w:abstractNumId="13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16A05"/>
    <w:multiLevelType w:val="hybridMultilevel"/>
    <w:tmpl w:val="122C6DA2"/>
    <w:lvl w:ilvl="0" w:tplc="4E6C0BB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CDA113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9623DD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2D478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97C84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E16100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27F403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4E0A2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2CB6909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478F0F85"/>
    <w:multiLevelType w:val="hybridMultilevel"/>
    <w:tmpl w:val="13365D1E"/>
    <w:lvl w:ilvl="0" w:tplc="9F0E5EB4">
      <w:start w:val="1"/>
      <w:numFmt w:val="decimal"/>
      <w:lvlText w:val="%1."/>
      <w:lvlJc w:val="right"/>
      <w:pPr>
        <w:ind w:left="709" w:hanging="360"/>
      </w:pPr>
    </w:lvl>
    <w:lvl w:ilvl="1" w:tplc="A85EBBD6">
      <w:start w:val="1"/>
      <w:numFmt w:val="decimal"/>
      <w:lvlText w:val="%2."/>
      <w:lvlJc w:val="right"/>
      <w:pPr>
        <w:ind w:left="1429" w:hanging="360"/>
      </w:pPr>
    </w:lvl>
    <w:lvl w:ilvl="2" w:tplc="ADB2F2CA">
      <w:start w:val="1"/>
      <w:numFmt w:val="decimal"/>
      <w:lvlText w:val="%3."/>
      <w:lvlJc w:val="right"/>
      <w:pPr>
        <w:ind w:left="2149" w:hanging="180"/>
      </w:pPr>
    </w:lvl>
    <w:lvl w:ilvl="3" w:tplc="C0421E08">
      <w:start w:val="1"/>
      <w:numFmt w:val="decimal"/>
      <w:lvlText w:val="%4."/>
      <w:lvlJc w:val="right"/>
      <w:pPr>
        <w:ind w:left="2869" w:hanging="360"/>
      </w:pPr>
    </w:lvl>
    <w:lvl w:ilvl="4" w:tplc="91C26148">
      <w:start w:val="1"/>
      <w:numFmt w:val="decimal"/>
      <w:lvlText w:val="%5."/>
      <w:lvlJc w:val="right"/>
      <w:pPr>
        <w:ind w:left="3589" w:hanging="360"/>
      </w:pPr>
    </w:lvl>
    <w:lvl w:ilvl="5" w:tplc="83248FB8">
      <w:start w:val="1"/>
      <w:numFmt w:val="decimal"/>
      <w:lvlText w:val="%6."/>
      <w:lvlJc w:val="right"/>
      <w:pPr>
        <w:ind w:left="4309" w:hanging="180"/>
      </w:pPr>
    </w:lvl>
    <w:lvl w:ilvl="6" w:tplc="FD926374">
      <w:start w:val="1"/>
      <w:numFmt w:val="decimal"/>
      <w:lvlText w:val="%7."/>
      <w:lvlJc w:val="right"/>
      <w:pPr>
        <w:ind w:left="5029" w:hanging="360"/>
      </w:pPr>
    </w:lvl>
    <w:lvl w:ilvl="7" w:tplc="E6EEBE32">
      <w:start w:val="1"/>
      <w:numFmt w:val="decimal"/>
      <w:lvlText w:val="%8."/>
      <w:lvlJc w:val="right"/>
      <w:pPr>
        <w:ind w:left="5749" w:hanging="360"/>
      </w:pPr>
    </w:lvl>
    <w:lvl w:ilvl="8" w:tplc="06FC365C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7124E"/>
    <w:multiLevelType w:val="hybridMultilevel"/>
    <w:tmpl w:val="F040560C"/>
    <w:lvl w:ilvl="0" w:tplc="6DD05A0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9D402D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DA0D5B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5D4495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E85CE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CCA6F2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196C08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7D2452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2B0EA9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2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3BBF"/>
    <w:multiLevelType w:val="hybridMultilevel"/>
    <w:tmpl w:val="7736F0D4"/>
    <w:lvl w:ilvl="0" w:tplc="97CA9DC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ECECEC"/>
      </w:rPr>
    </w:lvl>
    <w:lvl w:ilvl="1" w:tplc="17567FD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ECECEC"/>
      </w:rPr>
    </w:lvl>
    <w:lvl w:ilvl="2" w:tplc="7326D39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ECECEC"/>
      </w:rPr>
    </w:lvl>
    <w:lvl w:ilvl="3" w:tplc="58C269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ECECEC"/>
      </w:rPr>
    </w:lvl>
    <w:lvl w:ilvl="4" w:tplc="035EAE4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ECECEC"/>
      </w:rPr>
    </w:lvl>
    <w:lvl w:ilvl="5" w:tplc="ADA400D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ECECEC"/>
      </w:rPr>
    </w:lvl>
    <w:lvl w:ilvl="6" w:tplc="969C76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ECECEC"/>
      </w:rPr>
    </w:lvl>
    <w:lvl w:ilvl="7" w:tplc="18720D2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ECECEC"/>
      </w:rPr>
    </w:lvl>
    <w:lvl w:ilvl="8" w:tplc="5F80380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ECECEC"/>
      </w:rPr>
    </w:lvl>
  </w:abstractNum>
  <w:abstractNum w:abstractNumId="28" w15:restartNumberingAfterBreak="0">
    <w:nsid w:val="54492E8F"/>
    <w:multiLevelType w:val="hybridMultilevel"/>
    <w:tmpl w:val="E0B654C4"/>
    <w:lvl w:ilvl="0" w:tplc="6BCA9F84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ECECEC"/>
        <w:sz w:val="24"/>
      </w:rPr>
    </w:lvl>
    <w:lvl w:ilvl="1" w:tplc="FAB0F1DE">
      <w:start w:val="1"/>
      <w:numFmt w:val="decimal"/>
      <w:lvlText w:val="%2."/>
      <w:lvlJc w:val="right"/>
      <w:pPr>
        <w:ind w:left="1429" w:hanging="360"/>
      </w:pPr>
    </w:lvl>
    <w:lvl w:ilvl="2" w:tplc="6EEAA924">
      <w:start w:val="1"/>
      <w:numFmt w:val="decimal"/>
      <w:lvlText w:val="%3."/>
      <w:lvlJc w:val="right"/>
      <w:pPr>
        <w:ind w:left="2149" w:hanging="180"/>
      </w:pPr>
    </w:lvl>
    <w:lvl w:ilvl="3" w:tplc="6CB6E6DE">
      <w:start w:val="1"/>
      <w:numFmt w:val="decimal"/>
      <w:lvlText w:val="%4."/>
      <w:lvlJc w:val="right"/>
      <w:pPr>
        <w:ind w:left="2869" w:hanging="360"/>
      </w:pPr>
    </w:lvl>
    <w:lvl w:ilvl="4" w:tplc="61DA6670">
      <w:start w:val="1"/>
      <w:numFmt w:val="decimal"/>
      <w:lvlText w:val="%5."/>
      <w:lvlJc w:val="right"/>
      <w:pPr>
        <w:ind w:left="3589" w:hanging="360"/>
      </w:pPr>
    </w:lvl>
    <w:lvl w:ilvl="5" w:tplc="50F09C56">
      <w:start w:val="1"/>
      <w:numFmt w:val="decimal"/>
      <w:lvlText w:val="%6."/>
      <w:lvlJc w:val="right"/>
      <w:pPr>
        <w:ind w:left="4309" w:hanging="180"/>
      </w:pPr>
    </w:lvl>
    <w:lvl w:ilvl="6" w:tplc="24AAFE1E">
      <w:start w:val="1"/>
      <w:numFmt w:val="decimal"/>
      <w:lvlText w:val="%7."/>
      <w:lvlJc w:val="right"/>
      <w:pPr>
        <w:ind w:left="5029" w:hanging="360"/>
      </w:pPr>
    </w:lvl>
    <w:lvl w:ilvl="7" w:tplc="85BAC62E">
      <w:start w:val="1"/>
      <w:numFmt w:val="decimal"/>
      <w:lvlText w:val="%8."/>
      <w:lvlJc w:val="right"/>
      <w:pPr>
        <w:ind w:left="5749" w:hanging="360"/>
      </w:pPr>
    </w:lvl>
    <w:lvl w:ilvl="8" w:tplc="5C848B96">
      <w:start w:val="1"/>
      <w:numFmt w:val="decimal"/>
      <w:lvlText w:val="%9."/>
      <w:lvlJc w:val="right"/>
      <w:pPr>
        <w:ind w:left="6469" w:hanging="180"/>
      </w:pPr>
    </w:lvl>
  </w:abstractNum>
  <w:abstractNum w:abstractNumId="29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F6B40"/>
    <w:multiLevelType w:val="hybridMultilevel"/>
    <w:tmpl w:val="63CAD426"/>
    <w:lvl w:ilvl="0" w:tplc="48D2180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ECECEC"/>
        <w:sz w:val="24"/>
      </w:rPr>
    </w:lvl>
    <w:lvl w:ilvl="1" w:tplc="146E237A">
      <w:start w:val="1"/>
      <w:numFmt w:val="decimal"/>
      <w:lvlText w:val="%2."/>
      <w:lvlJc w:val="right"/>
      <w:pPr>
        <w:ind w:left="1429" w:hanging="360"/>
      </w:pPr>
    </w:lvl>
    <w:lvl w:ilvl="2" w:tplc="4750247E">
      <w:start w:val="1"/>
      <w:numFmt w:val="decimal"/>
      <w:lvlText w:val="%3."/>
      <w:lvlJc w:val="right"/>
      <w:pPr>
        <w:ind w:left="2149" w:hanging="180"/>
      </w:pPr>
    </w:lvl>
    <w:lvl w:ilvl="3" w:tplc="4672E254">
      <w:start w:val="1"/>
      <w:numFmt w:val="decimal"/>
      <w:lvlText w:val="%4."/>
      <w:lvlJc w:val="right"/>
      <w:pPr>
        <w:ind w:left="2869" w:hanging="360"/>
      </w:pPr>
    </w:lvl>
    <w:lvl w:ilvl="4" w:tplc="5698613E">
      <w:start w:val="1"/>
      <w:numFmt w:val="decimal"/>
      <w:lvlText w:val="%5."/>
      <w:lvlJc w:val="right"/>
      <w:pPr>
        <w:ind w:left="3589" w:hanging="360"/>
      </w:pPr>
    </w:lvl>
    <w:lvl w:ilvl="5" w:tplc="F2E4DF3C">
      <w:start w:val="1"/>
      <w:numFmt w:val="decimal"/>
      <w:lvlText w:val="%6."/>
      <w:lvlJc w:val="right"/>
      <w:pPr>
        <w:ind w:left="4309" w:hanging="180"/>
      </w:pPr>
    </w:lvl>
    <w:lvl w:ilvl="6" w:tplc="AEFEF688">
      <w:start w:val="1"/>
      <w:numFmt w:val="decimal"/>
      <w:lvlText w:val="%7."/>
      <w:lvlJc w:val="right"/>
      <w:pPr>
        <w:ind w:left="5029" w:hanging="360"/>
      </w:pPr>
    </w:lvl>
    <w:lvl w:ilvl="7" w:tplc="71684546">
      <w:start w:val="1"/>
      <w:numFmt w:val="decimal"/>
      <w:lvlText w:val="%8."/>
      <w:lvlJc w:val="right"/>
      <w:pPr>
        <w:ind w:left="5749" w:hanging="360"/>
      </w:pPr>
    </w:lvl>
    <w:lvl w:ilvl="8" w:tplc="EA1A81F0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06532"/>
    <w:multiLevelType w:val="hybridMultilevel"/>
    <w:tmpl w:val="085CFD64"/>
    <w:lvl w:ilvl="0" w:tplc="6E009152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ECECEC"/>
        <w:sz w:val="24"/>
      </w:rPr>
    </w:lvl>
    <w:lvl w:ilvl="1" w:tplc="7CCC264C">
      <w:start w:val="1"/>
      <w:numFmt w:val="decimal"/>
      <w:lvlText w:val="%2."/>
      <w:lvlJc w:val="right"/>
      <w:pPr>
        <w:ind w:left="1429" w:hanging="360"/>
      </w:pPr>
    </w:lvl>
    <w:lvl w:ilvl="2" w:tplc="74127086">
      <w:start w:val="1"/>
      <w:numFmt w:val="decimal"/>
      <w:lvlText w:val="%3."/>
      <w:lvlJc w:val="right"/>
      <w:pPr>
        <w:ind w:left="2149" w:hanging="180"/>
      </w:pPr>
    </w:lvl>
    <w:lvl w:ilvl="3" w:tplc="1E8E99FE">
      <w:start w:val="1"/>
      <w:numFmt w:val="decimal"/>
      <w:lvlText w:val="%4."/>
      <w:lvlJc w:val="right"/>
      <w:pPr>
        <w:ind w:left="2869" w:hanging="360"/>
      </w:pPr>
    </w:lvl>
    <w:lvl w:ilvl="4" w:tplc="495A9756">
      <w:start w:val="1"/>
      <w:numFmt w:val="decimal"/>
      <w:lvlText w:val="%5."/>
      <w:lvlJc w:val="right"/>
      <w:pPr>
        <w:ind w:left="3589" w:hanging="360"/>
      </w:pPr>
    </w:lvl>
    <w:lvl w:ilvl="5" w:tplc="2E14078C">
      <w:start w:val="1"/>
      <w:numFmt w:val="decimal"/>
      <w:lvlText w:val="%6."/>
      <w:lvlJc w:val="right"/>
      <w:pPr>
        <w:ind w:left="4309" w:hanging="180"/>
      </w:pPr>
    </w:lvl>
    <w:lvl w:ilvl="6" w:tplc="F5601906">
      <w:start w:val="1"/>
      <w:numFmt w:val="decimal"/>
      <w:lvlText w:val="%7."/>
      <w:lvlJc w:val="right"/>
      <w:pPr>
        <w:ind w:left="5029" w:hanging="360"/>
      </w:pPr>
    </w:lvl>
    <w:lvl w:ilvl="7" w:tplc="8114803C">
      <w:start w:val="1"/>
      <w:numFmt w:val="decimal"/>
      <w:lvlText w:val="%8."/>
      <w:lvlJc w:val="right"/>
      <w:pPr>
        <w:ind w:left="5749" w:hanging="360"/>
      </w:pPr>
    </w:lvl>
    <w:lvl w:ilvl="8" w:tplc="066010A6">
      <w:start w:val="1"/>
      <w:numFmt w:val="decimal"/>
      <w:lvlText w:val="%9."/>
      <w:lvlJc w:val="right"/>
      <w:pPr>
        <w:ind w:left="6469" w:hanging="180"/>
      </w:pPr>
    </w:lvl>
  </w:abstractNum>
  <w:num w:numId="1" w16cid:durableId="205795839">
    <w:abstractNumId w:val="29"/>
  </w:num>
  <w:num w:numId="2" w16cid:durableId="801506412">
    <w:abstractNumId w:val="11"/>
  </w:num>
  <w:num w:numId="3" w16cid:durableId="2014719479">
    <w:abstractNumId w:val="13"/>
  </w:num>
  <w:num w:numId="4" w16cid:durableId="291442154">
    <w:abstractNumId w:val="25"/>
  </w:num>
  <w:num w:numId="5" w16cid:durableId="1012415795">
    <w:abstractNumId w:val="14"/>
  </w:num>
  <w:num w:numId="6" w16cid:durableId="1025907018">
    <w:abstractNumId w:val="10"/>
  </w:num>
  <w:num w:numId="7" w16cid:durableId="270670511">
    <w:abstractNumId w:val="8"/>
  </w:num>
  <w:num w:numId="8" w16cid:durableId="1374306377">
    <w:abstractNumId w:val="22"/>
  </w:num>
  <w:num w:numId="9" w16cid:durableId="893202785">
    <w:abstractNumId w:val="2"/>
  </w:num>
  <w:num w:numId="10" w16cid:durableId="1983346978">
    <w:abstractNumId w:val="26"/>
  </w:num>
  <w:num w:numId="11" w16cid:durableId="1069576178">
    <w:abstractNumId w:val="18"/>
  </w:num>
  <w:num w:numId="12" w16cid:durableId="1280260391">
    <w:abstractNumId w:val="0"/>
  </w:num>
  <w:num w:numId="13" w16cid:durableId="558328435">
    <w:abstractNumId w:val="5"/>
  </w:num>
  <w:num w:numId="14" w16cid:durableId="1547644753">
    <w:abstractNumId w:val="17"/>
  </w:num>
  <w:num w:numId="15" w16cid:durableId="1853639156">
    <w:abstractNumId w:val="20"/>
  </w:num>
  <w:num w:numId="16" w16cid:durableId="1266423776">
    <w:abstractNumId w:val="34"/>
  </w:num>
  <w:num w:numId="17" w16cid:durableId="812410737">
    <w:abstractNumId w:val="24"/>
  </w:num>
  <w:num w:numId="18" w16cid:durableId="71662275">
    <w:abstractNumId w:val="4"/>
  </w:num>
  <w:num w:numId="19" w16cid:durableId="478155632">
    <w:abstractNumId w:val="32"/>
  </w:num>
  <w:num w:numId="20" w16cid:durableId="906719318">
    <w:abstractNumId w:val="7"/>
  </w:num>
  <w:num w:numId="21" w16cid:durableId="1955283676">
    <w:abstractNumId w:val="23"/>
  </w:num>
  <w:num w:numId="22" w16cid:durableId="1441412965">
    <w:abstractNumId w:val="31"/>
  </w:num>
  <w:num w:numId="23" w16cid:durableId="1129081832">
    <w:abstractNumId w:val="30"/>
  </w:num>
  <w:num w:numId="24" w16cid:durableId="391273589">
    <w:abstractNumId w:val="6"/>
  </w:num>
  <w:num w:numId="25" w16cid:durableId="80684673">
    <w:abstractNumId w:val="3"/>
  </w:num>
  <w:num w:numId="26" w16cid:durableId="1136146888">
    <w:abstractNumId w:val="19"/>
  </w:num>
  <w:num w:numId="27" w16cid:durableId="1622607303">
    <w:abstractNumId w:val="16"/>
  </w:num>
  <w:num w:numId="28" w16cid:durableId="1450391686">
    <w:abstractNumId w:val="1"/>
  </w:num>
  <w:num w:numId="29" w16cid:durableId="832331267">
    <w:abstractNumId w:val="9"/>
  </w:num>
  <w:num w:numId="30" w16cid:durableId="1798985529">
    <w:abstractNumId w:val="28"/>
  </w:num>
  <w:num w:numId="31" w16cid:durableId="63071142">
    <w:abstractNumId w:val="15"/>
  </w:num>
  <w:num w:numId="32" w16cid:durableId="2094542461">
    <w:abstractNumId w:val="35"/>
  </w:num>
  <w:num w:numId="33" w16cid:durableId="1391537143">
    <w:abstractNumId w:val="21"/>
  </w:num>
  <w:num w:numId="34" w16cid:durableId="240873188">
    <w:abstractNumId w:val="33"/>
  </w:num>
  <w:num w:numId="35" w16cid:durableId="741217030">
    <w:abstractNumId w:val="27"/>
  </w:num>
  <w:num w:numId="36" w16cid:durableId="1901673957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1F"/>
    <w:rsid w:val="00000732"/>
    <w:rsid w:val="00027D94"/>
    <w:rsid w:val="00040841"/>
    <w:rsid w:val="00050356"/>
    <w:rsid w:val="000742D5"/>
    <w:rsid w:val="00077110"/>
    <w:rsid w:val="00086F5A"/>
    <w:rsid w:val="00094E38"/>
    <w:rsid w:val="000C5CCE"/>
    <w:rsid w:val="000E3289"/>
    <w:rsid w:val="00114852"/>
    <w:rsid w:val="001215A2"/>
    <w:rsid w:val="0013773C"/>
    <w:rsid w:val="001509F2"/>
    <w:rsid w:val="001556F5"/>
    <w:rsid w:val="001618D7"/>
    <w:rsid w:val="00186F22"/>
    <w:rsid w:val="0018708F"/>
    <w:rsid w:val="00187B73"/>
    <w:rsid w:val="001C1FC5"/>
    <w:rsid w:val="001C2D3B"/>
    <w:rsid w:val="001C660F"/>
    <w:rsid w:val="001D0CEB"/>
    <w:rsid w:val="001F3717"/>
    <w:rsid w:val="001F4C6F"/>
    <w:rsid w:val="002016D9"/>
    <w:rsid w:val="00213647"/>
    <w:rsid w:val="002167D7"/>
    <w:rsid w:val="00226A99"/>
    <w:rsid w:val="00237C9F"/>
    <w:rsid w:val="00240746"/>
    <w:rsid w:val="00240C12"/>
    <w:rsid w:val="002440C8"/>
    <w:rsid w:val="00244A39"/>
    <w:rsid w:val="00277743"/>
    <w:rsid w:val="002816BC"/>
    <w:rsid w:val="002839BD"/>
    <w:rsid w:val="00287AD3"/>
    <w:rsid w:val="002A45AD"/>
    <w:rsid w:val="002C15E9"/>
    <w:rsid w:val="002D0AFF"/>
    <w:rsid w:val="002F28B6"/>
    <w:rsid w:val="002F4226"/>
    <w:rsid w:val="0030067C"/>
    <w:rsid w:val="00324CE9"/>
    <w:rsid w:val="00330B02"/>
    <w:rsid w:val="00331880"/>
    <w:rsid w:val="00337F2C"/>
    <w:rsid w:val="00343729"/>
    <w:rsid w:val="00346FFD"/>
    <w:rsid w:val="00351D18"/>
    <w:rsid w:val="00386B22"/>
    <w:rsid w:val="003C005B"/>
    <w:rsid w:val="003D4339"/>
    <w:rsid w:val="003E7FBE"/>
    <w:rsid w:val="003F673E"/>
    <w:rsid w:val="00406877"/>
    <w:rsid w:val="00413072"/>
    <w:rsid w:val="00421B1D"/>
    <w:rsid w:val="00427166"/>
    <w:rsid w:val="00432749"/>
    <w:rsid w:val="004327D7"/>
    <w:rsid w:val="00451D9B"/>
    <w:rsid w:val="004524A5"/>
    <w:rsid w:val="0046147F"/>
    <w:rsid w:val="00472098"/>
    <w:rsid w:val="004744DC"/>
    <w:rsid w:val="004904FE"/>
    <w:rsid w:val="004A1293"/>
    <w:rsid w:val="004B3101"/>
    <w:rsid w:val="004B4850"/>
    <w:rsid w:val="004C4B44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2484B"/>
    <w:rsid w:val="005271F8"/>
    <w:rsid w:val="00530D21"/>
    <w:rsid w:val="00533B23"/>
    <w:rsid w:val="00534A97"/>
    <w:rsid w:val="00535A07"/>
    <w:rsid w:val="0055480A"/>
    <w:rsid w:val="0055571F"/>
    <w:rsid w:val="00587634"/>
    <w:rsid w:val="00592E1E"/>
    <w:rsid w:val="005B3DC0"/>
    <w:rsid w:val="005C11E8"/>
    <w:rsid w:val="005C4A0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704094"/>
    <w:rsid w:val="00706437"/>
    <w:rsid w:val="00713BC3"/>
    <w:rsid w:val="00732C7F"/>
    <w:rsid w:val="0074177C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A4A0A"/>
    <w:rsid w:val="008C073A"/>
    <w:rsid w:val="008C6D1D"/>
    <w:rsid w:val="0090337C"/>
    <w:rsid w:val="00916EBD"/>
    <w:rsid w:val="009321EC"/>
    <w:rsid w:val="00940F3E"/>
    <w:rsid w:val="009437A9"/>
    <w:rsid w:val="009458EE"/>
    <w:rsid w:val="0096050A"/>
    <w:rsid w:val="009624C0"/>
    <w:rsid w:val="00977BC2"/>
    <w:rsid w:val="0098103A"/>
    <w:rsid w:val="009C116A"/>
    <w:rsid w:val="009C2C3D"/>
    <w:rsid w:val="009D7CFC"/>
    <w:rsid w:val="009E06B8"/>
    <w:rsid w:val="009E13B0"/>
    <w:rsid w:val="009E79A3"/>
    <w:rsid w:val="00A210F4"/>
    <w:rsid w:val="00A42769"/>
    <w:rsid w:val="00A63DF0"/>
    <w:rsid w:val="00A71ADC"/>
    <w:rsid w:val="00A749C3"/>
    <w:rsid w:val="00A83693"/>
    <w:rsid w:val="00AB1827"/>
    <w:rsid w:val="00AC3A05"/>
    <w:rsid w:val="00AE5BFD"/>
    <w:rsid w:val="00AF5BE3"/>
    <w:rsid w:val="00B14DC9"/>
    <w:rsid w:val="00B44273"/>
    <w:rsid w:val="00B474FA"/>
    <w:rsid w:val="00B51D5D"/>
    <w:rsid w:val="00B560F6"/>
    <w:rsid w:val="00B77F06"/>
    <w:rsid w:val="00B852CC"/>
    <w:rsid w:val="00B86075"/>
    <w:rsid w:val="00BA2A1A"/>
    <w:rsid w:val="00BB056B"/>
    <w:rsid w:val="00BB2525"/>
    <w:rsid w:val="00BC55DA"/>
    <w:rsid w:val="00BC724B"/>
    <w:rsid w:val="00BE259C"/>
    <w:rsid w:val="00BE2B4D"/>
    <w:rsid w:val="00BE34A4"/>
    <w:rsid w:val="00BF4180"/>
    <w:rsid w:val="00BF5656"/>
    <w:rsid w:val="00C11E8E"/>
    <w:rsid w:val="00C1266B"/>
    <w:rsid w:val="00C14F59"/>
    <w:rsid w:val="00C15EAE"/>
    <w:rsid w:val="00C209FE"/>
    <w:rsid w:val="00C24EFF"/>
    <w:rsid w:val="00C40F27"/>
    <w:rsid w:val="00C60254"/>
    <w:rsid w:val="00C63EA4"/>
    <w:rsid w:val="00C667A2"/>
    <w:rsid w:val="00C74BFC"/>
    <w:rsid w:val="00C77832"/>
    <w:rsid w:val="00C816BD"/>
    <w:rsid w:val="00CB2217"/>
    <w:rsid w:val="00CC7032"/>
    <w:rsid w:val="00CD099E"/>
    <w:rsid w:val="00CE0DE2"/>
    <w:rsid w:val="00CE14F7"/>
    <w:rsid w:val="00CF2D7D"/>
    <w:rsid w:val="00D31383"/>
    <w:rsid w:val="00D328E3"/>
    <w:rsid w:val="00D821B8"/>
    <w:rsid w:val="00D858BA"/>
    <w:rsid w:val="00D921D3"/>
    <w:rsid w:val="00D97447"/>
    <w:rsid w:val="00DA3692"/>
    <w:rsid w:val="00DB0A23"/>
    <w:rsid w:val="00DB0E2A"/>
    <w:rsid w:val="00DB48CE"/>
    <w:rsid w:val="00DE1D06"/>
    <w:rsid w:val="00E12D56"/>
    <w:rsid w:val="00E22887"/>
    <w:rsid w:val="00E32535"/>
    <w:rsid w:val="00E752E7"/>
    <w:rsid w:val="00E842E6"/>
    <w:rsid w:val="00EC7B86"/>
    <w:rsid w:val="00ED41A3"/>
    <w:rsid w:val="00EF61B2"/>
    <w:rsid w:val="00F206A1"/>
    <w:rsid w:val="00F30183"/>
    <w:rsid w:val="00F35C06"/>
    <w:rsid w:val="00F4110E"/>
    <w:rsid w:val="00F51BC3"/>
    <w:rsid w:val="00F57421"/>
    <w:rsid w:val="00F70C4B"/>
    <w:rsid w:val="00F772B1"/>
    <w:rsid w:val="00FB6443"/>
    <w:rsid w:val="00FC483B"/>
    <w:rsid w:val="00FD079F"/>
    <w:rsid w:val="00FE0621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0F482"/>
  <w15:chartTrackingRefBased/>
  <w15:docId w15:val="{164A57D6-EF17-564B-98AF-B0B3F884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3"/>
    <w:pPr>
      <w:spacing w:line="36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5571F"/>
    <w:pPr>
      <w:keepNext/>
      <w:keepLines/>
      <w:spacing w:before="320" w:after="200" w:line="276" w:lineRule="auto"/>
      <w:jc w:val="left"/>
      <w:outlineLvl w:val="3"/>
    </w:pPr>
    <w:rPr>
      <w:rFonts w:eastAsia="Arial" w:cs="Arial"/>
      <w:b/>
      <w:bCs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rsid w:val="002136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55571F"/>
    <w:rPr>
      <w:rFonts w:ascii="Arial" w:eastAsia="Arial" w:hAnsi="Arial" w:cs="Arial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micheline.ekoue@ecole-hexagon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customXml/itemProps2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8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2</cp:revision>
  <cp:lastPrinted>2024-09-24T12:21:00Z</cp:lastPrinted>
  <dcterms:created xsi:type="dcterms:W3CDTF">2024-11-06T11:46:00Z</dcterms:created>
  <dcterms:modified xsi:type="dcterms:W3CDTF">2024-11-14T23:36:00Z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